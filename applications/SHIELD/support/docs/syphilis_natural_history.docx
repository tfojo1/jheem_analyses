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5D51" w14:textId="77777777" w:rsidR="009E5F82" w:rsidRPr="006B1297" w:rsidRDefault="009E5F82" w:rsidP="00AF325C">
      <w:r w:rsidRPr="006B1297">
        <w:t>Natural History of Syphilis</w:t>
      </w:r>
    </w:p>
    <w:p w14:paraId="0AA4ACB8" w14:textId="77777777" w:rsidR="009E5F82" w:rsidRPr="006B1297" w:rsidRDefault="009E5F82" w:rsidP="00AF325C">
      <w:r w:rsidRPr="006B1297">
        <w:t>Syphilis is cause by a bacterium called Treponema pallidum (</w:t>
      </w:r>
      <w:proofErr w:type="spellStart"/>
      <w:proofErr w:type="gramStart"/>
      <w:r w:rsidRPr="006B1297">
        <w:rPr>
          <w:i/>
        </w:rPr>
        <w:t>T.Pallidum</w:t>
      </w:r>
      <w:proofErr w:type="spellEnd"/>
      <w:proofErr w:type="gramEnd"/>
      <w:r w:rsidRPr="006B1297">
        <w:t xml:space="preserve">). </w:t>
      </w:r>
      <w:proofErr w:type="gramStart"/>
      <w:r w:rsidRPr="006B1297">
        <w:t>The majority of</w:t>
      </w:r>
      <w:proofErr w:type="gramEnd"/>
      <w:r w:rsidRPr="006B1297">
        <w:t xml:space="preserve"> Syphilis transmission occurs via sexual contact. The clinical manifestation of the infection depends on the stage of the disease. </w:t>
      </w:r>
    </w:p>
    <w:p w14:paraId="6A82BC79" w14:textId="77777777" w:rsidR="009E5F82" w:rsidRDefault="009E5F82" w:rsidP="00AF325C">
      <w:r w:rsidRPr="006B1297">
        <w:t xml:space="preserve">Syphilis can manifest in several overlapping stages, which are </w:t>
      </w:r>
      <w:r w:rsidRPr="006B1297">
        <w:rPr>
          <w:u w:val="single"/>
        </w:rPr>
        <w:t xml:space="preserve">primary </w:t>
      </w:r>
      <w:r w:rsidRPr="006B1297">
        <w:t xml:space="preserve">syphilis, </w:t>
      </w:r>
      <w:r w:rsidRPr="006B1297">
        <w:rPr>
          <w:u w:val="single"/>
        </w:rPr>
        <w:t>secondary</w:t>
      </w:r>
      <w:r w:rsidRPr="006B1297">
        <w:t xml:space="preserve"> syphilis, </w:t>
      </w:r>
      <w:r w:rsidRPr="006B1297">
        <w:rPr>
          <w:u w:val="single"/>
        </w:rPr>
        <w:t>latent</w:t>
      </w:r>
      <w:r w:rsidRPr="006B1297">
        <w:t xml:space="preserve"> syphilis (which is subdivided in to early latent and late latent), and </w:t>
      </w:r>
      <w:r w:rsidRPr="006B1297">
        <w:rPr>
          <w:u w:val="single"/>
        </w:rPr>
        <w:t>tertiary</w:t>
      </w:r>
      <w:r w:rsidRPr="006B1297">
        <w:t xml:space="preserve"> syphilis </w:t>
      </w:r>
      <w:r w:rsidRPr="006B1297">
        <w:rPr>
          <w:vertAlign w:val="superscript"/>
        </w:rPr>
        <w:fldChar w:fldCharType="begin" w:fldLock="1"/>
      </w:r>
      <w:r w:rsidRPr="006B1297">
        <w:rPr>
          <w:vertAlign w:val="superscript"/>
        </w:rPr>
        <w:instrText>ADDIN CSL_CITATION { "citationItems" : [ { "id" : "ITEM-1", "itemData" : { "author" : [ { "dropping-particle" : "", "family" : "Garnett", "given" : "Geoff P", "non-dropping-particle" : "", "parse-names" : false, "suffix" : "" }, { "dropping-particle" : "", "family" : "Aral", "given" : "Sevgi O.", "non-dropping-particle" : "", "parse-names" : false, "suffix" : "" }, { "dropping-particle" : "", "family" : "Hoyle", "given" : "Deborah", "non-dropping-particle" : "", "parse-names" : false, "suffix" : "" } ], "container-title" : "Sexually Transmitted Diseases", "id" : "ITEM-1", "issued" : { "date-parts" : [ [ "1997" ] ] }, "page" : "185-200", "title" : "The natural history of syphilis: implications for the transmission dynamics and control of infection.", "type" : "article-journal", "volume" : "24.4" }, "uris" : [ "http://www.mendeley.com/documents/?uuid=9bc30b76-a2ef-4c1a-ad04-a938512ca42e" ] }, { "id" : "ITEM-2", "itemData" : { "DOI" : "10.1345/aph.1K086", "ISBN" : "1060-0280", "ISSN" : "10600280", "PMID" : "18212261", "abstract" : "OBJECTIVE: To review the epidemiology, clinical features, diagnosis, and treatment of syphilis.\\n\\nDATA SOURCES: Studies and reviews were abstracted from MEDLINE (1950-April 2007) using the search term syphilis. All papers were cross-referenced to identify additional studies and reviews for inclusion.\\n\\nSTUDY SELECTION AND DATA EXTRACTION: Pertinent original research articles, review articles, and book chapters were evaluated.\\n\\nDATA SYNTHESIS: Syphilis is a spirochetal disease that has plagued mankind for centuries. Following a low incidence of syphilis in the US for the last 2 decades, rates are now increasing both in the US and other parts of the world. Once acquired, syphilis can pass through 4 distinct stages of disease: primary syphilis, secondary syphilis, latent syphilis, and tertiary syphilis, with each stage being characterized by different symptoms and levels of infectivity. Diagnosis is made primarily by serologic assays with nontreponemal tests such as the Venereal Disease Research Laboratory and the Rapid Plasma Reagin assay used for screening. Treponemal tests including the Treponema pallidum particle agglutination and the fluorescent treponemal antibody absorption test are then used for confirmation. Recommended treatment regimens are based largely on uncontrolled trials and clinical experience. Penicillin is the treatment of choice, with the preparation and treatment duration varying for different stages. Benzathine penicillin is the treatment of choice for all stages of syphilis except neurosyphilis, for which aqueous crystalline penicillin or procaine penicillin is used due to the central nervous system penetration of these formulations. Coinfection with both syphilis and HIV occurs frequently due to common risk factors. These 2 diseases interact with each other, making both diagnosis and treatment more complicated.\\n\\nCONCLUSIONS: Clinicians should be aware of the signs and symptoms of syphilis as well as current guidelines for the management and treatment of this disease.", "author" : [ { "dropping-particle" : "", "family" : "Kent", "given" : "Molly E.", "non-dropping-particle" : "", "parse-names" : false, "suffix" : "" }, { "dropping-particle" : "", "family" : "Romanelli", "given" : "Frank", "non-dropping-particle" : "", "parse-names" : false, "suffix" : "" } ], "container-title" : "Annals of Pharmacotherapy", "id" : "ITEM-2", "issued" : { "date-parts" : [ [ "2008" ] ] }, "title" : "Reexamining syphilis: An update on epidemiology, clinical manifestations, and management", "type" : "article" }, "uris" : [ "http://www.mendeley.com/documents/?uuid=18ea15ac-16a9-4ec3-87d3-20c831e88f19" ] }, { "id" : "ITEM-3", "itemData" : { "author" : [ { "dropping-particle" : "", "family" : "The White House", "given" : "", "non-dropping-particle" : "", "parse-names" : false, "suffix" : "" } ], "id" : "ITEM-3", "issued" : { "date-parts" : [ [ "2015" ] ] }, "title" : "National HIV/AIDS Strategy for the United States: Updated to 2020", "type" : "report" }, "uris" : [ "http://www.mendeley.com/documents/?uuid=c8b877c4-025a-4164-af09-2bd7f84620ca" ] } ], "mendeley" : { "formattedCitation" : "[4\u20136]", "plainTextFormattedCitation" : "[4\u20136]", "previouslyFormattedCitation" : "[4\u20136]" }, "properties" : { "noteIndex" : 0 }, "schema" : "https://github.com/citation-style-language/schema/raw/master/csl-citation.json" }</w:instrText>
      </w:r>
      <w:r w:rsidRPr="006B1297">
        <w:rPr>
          <w:vertAlign w:val="superscript"/>
        </w:rPr>
        <w:fldChar w:fldCharType="separate"/>
      </w:r>
      <w:r w:rsidRPr="006B1297">
        <w:rPr>
          <w:noProof/>
        </w:rPr>
        <w:t>[4–6]</w:t>
      </w:r>
      <w:r w:rsidRPr="006B1297">
        <w:rPr>
          <w:vertAlign w:val="superscript"/>
        </w:rPr>
        <w:fldChar w:fldCharType="end"/>
      </w:r>
      <w:r w:rsidRPr="006B1297">
        <w:rPr>
          <w:vertAlign w:val="superscript"/>
        </w:rPr>
        <w:t xml:space="preserve"> </w:t>
      </w:r>
      <w:r w:rsidRPr="006B1297">
        <w:t xml:space="preserve">(Figure 1). These stages are defined though their clinical symptoms. </w:t>
      </w:r>
    </w:p>
    <w:p w14:paraId="70C57CF2" w14:textId="08836C28" w:rsidR="00A41859" w:rsidRPr="006B1297" w:rsidRDefault="00A41859" w:rsidP="00AF325C">
      <w:r>
        <w:rPr>
          <w:noProof/>
          <w14:ligatures w14:val="standardContextual"/>
        </w:rPr>
        <w:drawing>
          <wp:inline distT="0" distB="0" distL="0" distR="0" wp14:anchorId="34D8E025" wp14:editId="332FB67D">
            <wp:extent cx="2477181" cy="2616740"/>
            <wp:effectExtent l="0" t="0" r="0" b="0"/>
            <wp:docPr id="3" name="Picture 2">
              <a:extLst xmlns:a="http://schemas.openxmlformats.org/drawingml/2006/main">
                <a:ext uri="{FF2B5EF4-FFF2-40B4-BE49-F238E27FC236}">
                  <a16:creationId xmlns:a16="http://schemas.microsoft.com/office/drawing/2014/main" id="{D5978DBE-B37B-07F8-6CFA-B63522E069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5978DBE-B37B-07F8-6CFA-B63522E069BA}"/>
                        </a:ext>
                      </a:extLst>
                    </pic:cNvPr>
                    <pic:cNvPicPr>
                      <a:picLocks noChangeAspect="1"/>
                    </pic:cNvPicPr>
                  </pic:nvPicPr>
                  <pic:blipFill>
                    <a:blip r:embed="rId5"/>
                    <a:stretch>
                      <a:fillRect/>
                    </a:stretch>
                  </pic:blipFill>
                  <pic:spPr>
                    <a:xfrm>
                      <a:off x="0" y="0"/>
                      <a:ext cx="2489449" cy="2629700"/>
                    </a:xfrm>
                    <a:prstGeom prst="rect">
                      <a:avLst/>
                    </a:prstGeom>
                  </pic:spPr>
                </pic:pic>
              </a:graphicData>
            </a:graphic>
          </wp:inline>
        </w:drawing>
      </w:r>
    </w:p>
    <w:p w14:paraId="6790358D" w14:textId="77777777" w:rsidR="006922EE" w:rsidRDefault="009E5F82" w:rsidP="006922EE">
      <w:pPr>
        <w:pStyle w:val="Heading2"/>
      </w:pPr>
      <w:r w:rsidRPr="006B1297">
        <w:t>Primary syphilis</w:t>
      </w:r>
      <w:r w:rsidR="006922EE">
        <w:t>:</w:t>
      </w:r>
    </w:p>
    <w:p w14:paraId="34855F8D" w14:textId="567F46E7" w:rsidR="009E5F82" w:rsidRDefault="006922EE" w:rsidP="00AF325C">
      <w:r>
        <w:t>It</w:t>
      </w:r>
      <w:r w:rsidR="009E5F82" w:rsidRPr="006B1297">
        <w:t xml:space="preserve"> is characterized by the development of a sore (chancre) that is usually painless and can resolve itself naturally</w:t>
      </w:r>
      <w:r w:rsidR="009E5F82">
        <w:t xml:space="preserve">. </w:t>
      </w:r>
      <w:r w:rsidR="009E5F82" w:rsidRPr="009E5F82">
        <w:t>The median incubation period before the chancre appears is 21 days (range 3 to 90 days)</w:t>
      </w:r>
      <w:r w:rsidR="009E5F82">
        <w:t xml:space="preserve">. </w:t>
      </w:r>
      <w:r w:rsidR="009E5F82" w:rsidRPr="009E5F82">
        <w:t xml:space="preserve">Chancres heal spontaneously within </w:t>
      </w:r>
      <w:r w:rsidR="009E5F82">
        <w:t>3-6</w:t>
      </w:r>
      <w:r w:rsidR="009E5F82" w:rsidRPr="009E5F82">
        <w:t xml:space="preserve"> weeks even in the absence of treatment</w:t>
      </w:r>
      <w:r w:rsidR="009E5F82">
        <w:t xml:space="preserve">. </w:t>
      </w:r>
      <w:r w:rsidR="009E5F82" w:rsidRPr="009E5F82">
        <w:t>The chancre represents an initial local infection, but syphilis quickly becomes systemic with widespread dissemination of the spirochete</w:t>
      </w:r>
      <w:r w:rsidR="009E5F82">
        <w:t xml:space="preserve">. </w:t>
      </w:r>
      <w:r w:rsidR="009E5F82">
        <w:fldChar w:fldCharType="begin"/>
      </w:r>
      <w:r w:rsidR="009E5F82">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009E5F82">
        <w:fldChar w:fldCharType="separate"/>
      </w:r>
      <w:r w:rsidR="009E5F82">
        <w:rPr>
          <w:noProof/>
        </w:rPr>
        <w:t>(1)</w:t>
      </w:r>
      <w:r w:rsidR="009E5F82">
        <w:fldChar w:fldCharType="end"/>
      </w:r>
    </w:p>
    <w:p w14:paraId="3FE8E0BD" w14:textId="2AFBFA50" w:rsidR="00AF325C" w:rsidRPr="00AF325C" w:rsidRDefault="00AF325C" w:rsidP="00AF325C">
      <w:pPr>
        <w:pStyle w:val="EndNoteBibliography"/>
      </w:pPr>
      <w:r w:rsidRPr="00AF325C">
        <w:t>Delay to develop chancre</w:t>
      </w:r>
      <w:r w:rsidR="006922EE">
        <w:t xml:space="preserve">: 3weeks [10-90days]  </w: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 </w:instrTex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EN.CITE.DATA </w:instrText>
      </w:r>
      <w:r w:rsidR="006922EE">
        <w:fldChar w:fldCharType="end"/>
      </w:r>
      <w:r w:rsidR="006922EE">
        <w:fldChar w:fldCharType="separate"/>
      </w:r>
      <w:r w:rsidR="006922EE">
        <w:rPr>
          <w:noProof/>
        </w:rPr>
        <w:t>(1, 2)</w:t>
      </w:r>
      <w:r w:rsidR="006922EE">
        <w:fldChar w:fldCharType="end"/>
      </w:r>
    </w:p>
    <w:p w14:paraId="1E622525" w14:textId="7BF050C5" w:rsidR="00AF325C" w:rsidRPr="00AF325C" w:rsidRDefault="00AF325C" w:rsidP="009F43D7">
      <w:pPr>
        <w:pStyle w:val="EndNoteBibliography"/>
      </w:pPr>
      <w:r w:rsidRPr="00AF325C">
        <w:t>Delay to heal chancre</w:t>
      </w:r>
      <w:r w:rsidR="006922EE">
        <w:t>: 2-6 weeks</w:t>
      </w:r>
      <w:r w:rsidRPr="00AF325C">
        <w:t xml:space="preserve"> </w:t>
      </w:r>
      <w:r w:rsidR="006922EE">
        <w:t xml:space="preserve">  </w: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 </w:instrTex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EN.CITE.DATA </w:instrText>
      </w:r>
      <w:r w:rsidR="006922EE">
        <w:fldChar w:fldCharType="end"/>
      </w:r>
      <w:r w:rsidR="006922EE">
        <w:fldChar w:fldCharType="separate"/>
      </w:r>
      <w:r w:rsidR="006922EE">
        <w:rPr>
          <w:noProof/>
        </w:rPr>
        <w:t>(1, 2)</w:t>
      </w:r>
      <w:r w:rsidR="006922EE">
        <w:fldChar w:fldCharType="end"/>
      </w:r>
    </w:p>
    <w:p w14:paraId="787E0928" w14:textId="56B3DA90" w:rsidR="006922EE" w:rsidRDefault="006922EE" w:rsidP="006922EE">
      <w:pPr>
        <w:pStyle w:val="EndNoteBibliography"/>
      </w:pPr>
      <w:r>
        <w:t>Computing o</w:t>
      </w:r>
      <w:r w:rsidRPr="00AF325C">
        <w:t>verall duration</w:t>
      </w:r>
      <w:r>
        <w:t>: 6-9weeks [range 3- 19weeks]</w:t>
      </w:r>
    </w:p>
    <w:p w14:paraId="17D55D27" w14:textId="2CDDF91A" w:rsidR="00881040" w:rsidRDefault="006922EE" w:rsidP="00AF325C">
      <w:pPr>
        <w:pStyle w:val="EndNoteBibliography"/>
      </w:pPr>
      <w:r>
        <w:t xml:space="preserve">Computing the </w:t>
      </w:r>
      <w:proofErr w:type="gramStart"/>
      <w:r>
        <w:t>i</w:t>
      </w:r>
      <w:r w:rsidR="00881040">
        <w:t xml:space="preserve">nfectiousness </w:t>
      </w:r>
      <w:r>
        <w:t>???</w:t>
      </w:r>
      <w:proofErr w:type="gramEnd"/>
    </w:p>
    <w:p w14:paraId="3DE306C9" w14:textId="77777777" w:rsidR="00AF325C" w:rsidRDefault="00AF325C" w:rsidP="00AF325C">
      <w:pPr>
        <w:rPr>
          <w:rFonts w:ascii="Calibri" w:hAnsi="Calibri"/>
          <w:szCs w:val="22"/>
        </w:rPr>
      </w:pPr>
    </w:p>
    <w:p w14:paraId="40D4C494" w14:textId="3A5F75EA" w:rsidR="00881040" w:rsidRDefault="00881040" w:rsidP="006922EE">
      <w:r>
        <w:t>&gt;&gt; lower probability of discovering chancre in MSM and women</w:t>
      </w:r>
      <w:r w:rsidR="006922EE">
        <w:fldChar w:fldCharType="begin"/>
      </w:r>
      <w:r w:rsidR="006922EE">
        <w:instrText xml:space="preserve"> ADDIN EN.CITE &lt;EndNote&gt;&lt;Cite&gt;&lt;Author&gt;Lafond&lt;/Author&gt;&lt;Year&gt;2006&lt;/Year&gt;&lt;RecNum&gt;5&lt;/RecNum&gt;&lt;DisplayText&gt;(2)&lt;/DisplayText&gt;&lt;record&gt;&lt;rec-number&gt;5&lt;/rec-number&gt;&lt;foreign-keys&gt;&lt;key app="EN" db-id="2azv52r5g9zffjevde4v22w32zs5sw0ea5zd" timestamp="1731617029"&gt;5&lt;/key&gt;&lt;/foreign-keys&gt;&lt;ref-type name="Journal Article"&gt;17&lt;/ref-type&gt;&lt;contributors&gt;&lt;authors&gt;&lt;author&gt;Lafond, R. E.&lt;/author&gt;&lt;author&gt;Lukehart, S. A.&lt;/author&gt;&lt;/authors&gt;&lt;/contributors&gt;&lt;auth-address&gt;Department of Medicine, Box 359779, Harborview Medical Center, 325 Ninth Ave., Seattle, WA 98104, USA.&lt;/auth-address&gt;&lt;titles&gt;&lt;title&gt;Biological basis for syphilis&lt;/title&gt;&lt;secondary-title&gt;Clin Microbiol Rev&lt;/secondary-title&gt;&lt;/titles&gt;&lt;periodical&gt;&lt;full-title&gt;Clin Microbiol Rev&lt;/full-title&gt;&lt;/periodical&gt;&lt;pages&gt;29-49&lt;/pages&gt;&lt;volume&gt;19&lt;/volume&gt;&lt;number&gt;1&lt;/number&gt;&lt;edition&gt;2006/01/19&lt;/edition&gt;&lt;keywords&gt;&lt;keyword&gt;Amino Acid Sequence&lt;/keyword&gt;&lt;keyword&gt;Bacterial Outer Membrane Proteins/chemistry&lt;/keyword&gt;&lt;keyword&gt;Humans&lt;/keyword&gt;&lt;keyword&gt;Molecular Sequence Data&lt;/keyword&gt;&lt;keyword&gt;Sequence Alignment&lt;/keyword&gt;&lt;keyword&gt;*Syphilis/immunology/microbiology/physiopathology/prevention &amp;amp; control&lt;/keyword&gt;&lt;keyword&gt;Treponema pallidum/classification/genetics/*pathogenicity/*physiology&lt;/keyword&gt;&lt;/keywords&gt;&lt;dates&gt;&lt;year&gt;2006&lt;/year&gt;&lt;pub-dates&gt;&lt;date&gt;Jan&lt;/date&gt;&lt;/pub-dates&gt;&lt;/dates&gt;&lt;isbn&gt;0893-8512 (Print)&amp;#xD;1098-6618 (Electronic)&amp;#xD;0893-8512 (Linking)&lt;/isbn&gt;&lt;accession-num&gt;16418521&lt;/accession-num&gt;&lt;urls&gt;&lt;related-urls&gt;&lt;url&gt;https://www.ncbi.nlm.nih.gov/pubmed/16418521&lt;/url&gt;&lt;/related-urls&gt;&lt;/urls&gt;&lt;custom2&gt;PMC1360276&lt;/custom2&gt;&lt;electronic-resource-num&gt;10.1128/CMR.19.1.29-49.2006&lt;/electronic-resource-num&gt;&lt;/record&gt;&lt;/Cite&gt;&lt;/EndNote&gt;</w:instrText>
      </w:r>
      <w:r w:rsidR="006922EE">
        <w:fldChar w:fldCharType="separate"/>
      </w:r>
      <w:r w:rsidR="006922EE">
        <w:rPr>
          <w:noProof/>
        </w:rPr>
        <w:t>(2)</w:t>
      </w:r>
      <w:r w:rsidR="006922EE">
        <w:fldChar w:fldCharType="end"/>
      </w:r>
      <w:r>
        <w:t>:</w:t>
      </w:r>
    </w:p>
    <w:p w14:paraId="490E30AB" w14:textId="32FAD6B9" w:rsidR="00881040" w:rsidRPr="006B1297" w:rsidRDefault="006922EE" w:rsidP="006922EE">
      <w:pPr>
        <w:rPr>
          <w:rFonts w:ascii="Calibri" w:hAnsi="Calibri"/>
          <w:szCs w:val="22"/>
        </w:rPr>
      </w:pPr>
      <w:r w:rsidRPr="006922EE">
        <w:rPr>
          <w:rFonts w:ascii="Calibri" w:hAnsi="Calibri"/>
          <w:i/>
          <w:iCs/>
          <w:sz w:val="15"/>
          <w:szCs w:val="15"/>
        </w:rPr>
        <w:t>The chancre usually becomes indurated and will progress to</w:t>
      </w:r>
      <w:r>
        <w:rPr>
          <w:rFonts w:ascii="Calibri" w:hAnsi="Calibri"/>
          <w:i/>
          <w:iCs/>
          <w:sz w:val="15"/>
          <w:szCs w:val="15"/>
        </w:rPr>
        <w:t xml:space="preserve"> </w:t>
      </w:r>
      <w:r w:rsidRPr="006922EE">
        <w:rPr>
          <w:rFonts w:ascii="Calibri" w:hAnsi="Calibri"/>
          <w:i/>
          <w:iCs/>
          <w:sz w:val="15"/>
          <w:szCs w:val="15"/>
        </w:rPr>
        <w:t>ulceration but typically is not purulent. In heterosexual men,</w:t>
      </w:r>
      <w:r>
        <w:rPr>
          <w:rFonts w:ascii="Calibri" w:hAnsi="Calibri"/>
          <w:i/>
          <w:iCs/>
          <w:sz w:val="15"/>
          <w:szCs w:val="15"/>
        </w:rPr>
        <w:t xml:space="preserve"> </w:t>
      </w:r>
      <w:r w:rsidRPr="006922EE">
        <w:rPr>
          <w:rFonts w:ascii="Calibri" w:hAnsi="Calibri"/>
          <w:i/>
          <w:iCs/>
          <w:sz w:val="15"/>
          <w:szCs w:val="15"/>
        </w:rPr>
        <w:t>primary chancres most commonly occur on the penis, but 32 to</w:t>
      </w:r>
      <w:r>
        <w:rPr>
          <w:rFonts w:ascii="Calibri" w:hAnsi="Calibri"/>
          <w:i/>
          <w:iCs/>
          <w:sz w:val="15"/>
          <w:szCs w:val="15"/>
        </w:rPr>
        <w:t xml:space="preserve"> </w:t>
      </w:r>
      <w:r w:rsidRPr="006922EE">
        <w:rPr>
          <w:rFonts w:ascii="Calibri" w:hAnsi="Calibri"/>
          <w:i/>
          <w:iCs/>
          <w:sz w:val="15"/>
          <w:szCs w:val="15"/>
        </w:rPr>
        <w:t>36% of homosexual men have primary chancres in other sites,</w:t>
      </w:r>
      <w:r>
        <w:rPr>
          <w:rFonts w:ascii="Calibri" w:hAnsi="Calibri"/>
          <w:i/>
          <w:iCs/>
          <w:sz w:val="15"/>
          <w:szCs w:val="15"/>
        </w:rPr>
        <w:t xml:space="preserve"> </w:t>
      </w:r>
      <w:r w:rsidRPr="006922EE">
        <w:rPr>
          <w:rFonts w:ascii="Calibri" w:hAnsi="Calibri"/>
          <w:i/>
          <w:iCs/>
          <w:sz w:val="15"/>
          <w:szCs w:val="15"/>
        </w:rPr>
        <w:t>including the rectum, anal canal, and oral cavity (146, 204). In</w:t>
      </w:r>
      <w:r>
        <w:rPr>
          <w:rFonts w:ascii="Calibri" w:hAnsi="Calibri"/>
          <w:i/>
          <w:iCs/>
          <w:sz w:val="15"/>
          <w:szCs w:val="15"/>
        </w:rPr>
        <w:t xml:space="preserve"> </w:t>
      </w:r>
      <w:r w:rsidRPr="006922EE">
        <w:rPr>
          <w:rFonts w:ascii="Calibri" w:hAnsi="Calibri"/>
          <w:i/>
          <w:iCs/>
          <w:sz w:val="15"/>
          <w:szCs w:val="15"/>
        </w:rPr>
        <w:t>women, the primary chancre usually occurs on the labia or</w:t>
      </w:r>
      <w:r>
        <w:rPr>
          <w:rFonts w:ascii="Calibri" w:hAnsi="Calibri"/>
          <w:i/>
          <w:iCs/>
          <w:sz w:val="15"/>
          <w:szCs w:val="15"/>
        </w:rPr>
        <w:t xml:space="preserve"> </w:t>
      </w:r>
      <w:r w:rsidRPr="006922EE">
        <w:rPr>
          <w:rFonts w:ascii="Calibri" w:hAnsi="Calibri"/>
          <w:i/>
          <w:iCs/>
          <w:sz w:val="15"/>
          <w:szCs w:val="15"/>
        </w:rPr>
        <w:t xml:space="preserve">cervix. Because the chancre is painless and may </w:t>
      </w:r>
      <w:proofErr w:type="gramStart"/>
      <w:r w:rsidRPr="006922EE">
        <w:rPr>
          <w:rFonts w:ascii="Calibri" w:hAnsi="Calibri"/>
          <w:i/>
          <w:iCs/>
          <w:sz w:val="15"/>
          <w:szCs w:val="15"/>
        </w:rPr>
        <w:t>be located in</w:t>
      </w:r>
      <w:proofErr w:type="gramEnd"/>
      <w:r>
        <w:rPr>
          <w:rFonts w:ascii="Calibri" w:hAnsi="Calibri"/>
          <w:i/>
          <w:iCs/>
          <w:sz w:val="15"/>
          <w:szCs w:val="15"/>
        </w:rPr>
        <w:t xml:space="preserve"> </w:t>
      </w:r>
      <w:r w:rsidRPr="006922EE">
        <w:rPr>
          <w:rFonts w:ascii="Calibri" w:hAnsi="Calibri"/>
          <w:i/>
          <w:iCs/>
          <w:sz w:val="15"/>
          <w:szCs w:val="15"/>
        </w:rPr>
        <w:t>an inconspicuous anatomical site, diagnosis of syphilis in</w:t>
      </w:r>
      <w:r>
        <w:rPr>
          <w:rFonts w:ascii="Calibri" w:hAnsi="Calibri"/>
          <w:i/>
          <w:iCs/>
          <w:sz w:val="15"/>
          <w:szCs w:val="15"/>
        </w:rPr>
        <w:t xml:space="preserve"> </w:t>
      </w:r>
      <w:r w:rsidRPr="006922EE">
        <w:rPr>
          <w:rFonts w:ascii="Calibri" w:hAnsi="Calibri"/>
          <w:i/>
          <w:iCs/>
          <w:sz w:val="15"/>
          <w:szCs w:val="15"/>
        </w:rPr>
        <w:t>women and homosexual men is sometimes delayed until later</w:t>
      </w:r>
      <w:r>
        <w:rPr>
          <w:rFonts w:ascii="Calibri" w:hAnsi="Calibri"/>
          <w:i/>
          <w:iCs/>
          <w:sz w:val="15"/>
          <w:szCs w:val="15"/>
        </w:rPr>
        <w:t xml:space="preserve"> </w:t>
      </w:r>
      <w:r w:rsidRPr="006922EE">
        <w:rPr>
          <w:rFonts w:ascii="Calibri" w:hAnsi="Calibri"/>
          <w:i/>
          <w:iCs/>
          <w:sz w:val="15"/>
          <w:szCs w:val="15"/>
        </w:rPr>
        <w:t>disease manifestations become apparent</w:t>
      </w:r>
      <w:r w:rsidRPr="006922EE">
        <w:rPr>
          <w:rFonts w:ascii="Calibri" w:hAnsi="Calibri"/>
          <w:i/>
          <w:iCs/>
          <w:szCs w:val="22"/>
        </w:rPr>
        <w:t>.</w:t>
      </w:r>
    </w:p>
    <w:p w14:paraId="11A18171" w14:textId="77777777" w:rsidR="006922EE" w:rsidRDefault="009E5F82" w:rsidP="006922EE">
      <w:pPr>
        <w:pStyle w:val="Heading2"/>
      </w:pPr>
      <w:r w:rsidRPr="004A149B">
        <w:t>Secondary syphilis</w:t>
      </w:r>
    </w:p>
    <w:p w14:paraId="7BAF65C8" w14:textId="0CC9311D" w:rsidR="009E5F82" w:rsidRDefault="006922EE" w:rsidP="00AF325C">
      <w:proofErr w:type="gramStart"/>
      <w:r w:rsidRPr="00C41DC2">
        <w:t>It’s</w:t>
      </w:r>
      <w:proofErr w:type="gramEnd"/>
      <w:r w:rsidRPr="00C41DC2">
        <w:t xml:space="preserve"> </w:t>
      </w:r>
      <w:r w:rsidR="009E5F82" w:rsidRPr="00C41DC2">
        <w:t xml:space="preserve">predominant clinical sign is the development of a rash that appears from 2 to 8 weeks after the chancre develops and sometimes before it heals. The skin rash usually heals without scarring within 2 months. </w:t>
      </w:r>
      <w:commentRangeStart w:id="0"/>
      <w:r w:rsidR="009E5F82" w:rsidRPr="00C41DC2">
        <w:t>Approximately</w:t>
      </w:r>
      <w:r w:rsidR="009E5F82" w:rsidRPr="009E5F82">
        <w:t xml:space="preserve"> </w:t>
      </w:r>
      <w:r w:rsidR="009E5F82" w:rsidRPr="00AF325C">
        <w:rPr>
          <w:highlight w:val="yellow"/>
        </w:rPr>
        <w:t>25%</w:t>
      </w:r>
      <w:r w:rsidR="009E5F82">
        <w:t xml:space="preserve"> </w:t>
      </w:r>
      <w:commentRangeEnd w:id="0"/>
      <w:r w:rsidR="00AF325C">
        <w:rPr>
          <w:rStyle w:val="CommentReference"/>
          <w:rFonts w:asciiTheme="minorHAnsi" w:eastAsiaTheme="minorHAnsi" w:hAnsiTheme="minorHAnsi" w:cstheme="minorBidi"/>
        </w:rPr>
        <w:commentReference w:id="0"/>
      </w:r>
      <w:r w:rsidR="009E5F82" w:rsidRPr="009E5F82">
        <w:t xml:space="preserve">of individuals with untreated infection develop a </w:t>
      </w:r>
      <w:r w:rsidR="009E5F82" w:rsidRPr="009E5F82">
        <w:lastRenderedPageBreak/>
        <w:t>systemic illness that represents secondary syphilis</w:t>
      </w:r>
      <w:r w:rsidR="00AF325C">
        <w:fldChar w:fldCharType="begin"/>
      </w:r>
      <w:r w:rsidR="00AF325C">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00AF325C">
        <w:fldChar w:fldCharType="separate"/>
      </w:r>
      <w:r w:rsidR="00AF325C">
        <w:rPr>
          <w:noProof/>
        </w:rPr>
        <w:t>(1)</w:t>
      </w:r>
      <w:r w:rsidR="00AF325C">
        <w:fldChar w:fldCharType="end"/>
      </w:r>
      <w:r w:rsidR="009E5F82" w:rsidRPr="009E5F82">
        <w:t>.</w:t>
      </w:r>
      <w:r w:rsidR="009E5F82">
        <w:t xml:space="preserve"> </w:t>
      </w:r>
      <w:proofErr w:type="gramStart"/>
      <w:r w:rsidR="009E5F82" w:rsidRPr="009E5F82">
        <w:t>Similar to</w:t>
      </w:r>
      <w:proofErr w:type="gramEnd"/>
      <w:r w:rsidR="009E5F82" w:rsidRPr="009E5F82">
        <w:t xml:space="preserve"> primary disease, the acute manifestations of secondary syphilis typically resolve spontaneously, even in the absence of therapy, except in the case of severe cutaneous ulcerations called lues malign</w:t>
      </w:r>
      <w:r w:rsidR="009E5F82">
        <w:t>.</w:t>
      </w:r>
      <w:r w:rsidR="00AF325C">
        <w:t xml:space="preserve"> </w:t>
      </w:r>
      <w:r w:rsidR="009E5F82" w:rsidRPr="009E5F82">
        <w:t>Occasionally, untreated patients experience additional episodes of relapsing secondary syphilis, which can occur for up to five years after their initial episode.</w:t>
      </w:r>
    </w:p>
    <w:p w14:paraId="56B49480" w14:textId="198324A3" w:rsidR="00AF325C" w:rsidRPr="00AF325C" w:rsidRDefault="00AF325C" w:rsidP="00AF325C">
      <w:pPr>
        <w:pStyle w:val="EndNoteBibliography"/>
      </w:pPr>
      <w:r w:rsidRPr="00AF325C">
        <w:t>Proportion of people developing secondary syphilis</w:t>
      </w:r>
      <w:r>
        <w:t xml:space="preserve">: </w:t>
      </w:r>
      <w:r w:rsidRPr="009E5F82">
        <w:t>25</w:t>
      </w:r>
      <w:r>
        <w:t>%</w:t>
      </w:r>
      <w:r w:rsidR="00902BCB">
        <w:t xml:space="preserve"> </w:t>
      </w:r>
      <w:r w:rsidR="00902BCB">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902BCB">
        <w:instrText xml:space="preserve"> ADDIN EN.CITE </w:instrText>
      </w:r>
      <w:r w:rsidR="00902BCB">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902BCB">
        <w:instrText xml:space="preserve"> ADDIN EN.CITE.DATA </w:instrText>
      </w:r>
      <w:r w:rsidR="00902BCB">
        <w:fldChar w:fldCharType="end"/>
      </w:r>
      <w:r w:rsidR="00902BCB">
        <w:fldChar w:fldCharType="separate"/>
      </w:r>
      <w:r w:rsidR="00902BCB">
        <w:rPr>
          <w:noProof/>
        </w:rPr>
        <w:t>(1, 2)</w:t>
      </w:r>
      <w:r w:rsidR="00902BCB">
        <w:fldChar w:fldCharType="end"/>
      </w:r>
    </w:p>
    <w:p w14:paraId="4BB22FA5" w14:textId="412ECF88" w:rsidR="00AF325C" w:rsidRPr="00AF325C" w:rsidRDefault="00AF325C" w:rsidP="00AF325C">
      <w:pPr>
        <w:pStyle w:val="EndNoteBibliography"/>
      </w:pPr>
      <w:r w:rsidRPr="00AF325C">
        <w:t>Delay to develop secondary syphilis</w:t>
      </w:r>
      <w:r>
        <w:t>: 2-8 weeks after chancre develops</w:t>
      </w:r>
      <w:r w:rsidR="006922EE">
        <w:t xml:space="preserve"> </w:t>
      </w:r>
      <w:r>
        <w:t xml:space="preserve"> </w: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 </w:instrText>
      </w:r>
      <w:r w:rsidR="006922EE">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006922EE">
        <w:instrText xml:space="preserve"> ADDIN EN.CITE.DATA </w:instrText>
      </w:r>
      <w:r w:rsidR="006922EE">
        <w:fldChar w:fldCharType="end"/>
      </w:r>
      <w:r w:rsidR="006922EE">
        <w:fldChar w:fldCharType="separate"/>
      </w:r>
      <w:r w:rsidR="006922EE">
        <w:rPr>
          <w:noProof/>
        </w:rPr>
        <w:t>(1, 2)</w:t>
      </w:r>
      <w:r w:rsidR="006922EE">
        <w:fldChar w:fldCharType="end"/>
      </w:r>
    </w:p>
    <w:p w14:paraId="1B99C596" w14:textId="632E729D" w:rsidR="00AF325C" w:rsidRPr="00AF325C" w:rsidRDefault="00AF325C" w:rsidP="006922EE">
      <w:pPr>
        <w:pStyle w:val="EndNoteBibliography"/>
      </w:pPr>
      <w:r w:rsidRPr="00AF325C">
        <w:t>Delay to heal in absence of treatment</w:t>
      </w:r>
      <w:r>
        <w:t>: 1-2months</w:t>
      </w:r>
      <w:r w:rsidR="006922EE">
        <w:t xml:space="preserve"> </w:t>
      </w:r>
      <w:r w:rsidR="006922EE">
        <w:fldChar w:fldCharType="begin"/>
      </w:r>
      <w:r w:rsidR="006922EE">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006922EE">
        <w:fldChar w:fldCharType="separate"/>
      </w:r>
      <w:r w:rsidR="006922EE">
        <w:rPr>
          <w:noProof/>
        </w:rPr>
        <w:t>(1)</w:t>
      </w:r>
      <w:r w:rsidR="006922EE">
        <w:fldChar w:fldCharType="end"/>
      </w:r>
      <w:r w:rsidR="006922EE">
        <w:t>,</w:t>
      </w:r>
      <w:r w:rsidR="006922EE" w:rsidRPr="006922EE">
        <w:t xml:space="preserve"> within 3 months of appearance</w:t>
      </w:r>
      <w:r w:rsidR="006922EE">
        <w:t xml:space="preserve"> </w:t>
      </w:r>
      <w:r w:rsidR="006922EE">
        <w:fldChar w:fldCharType="begin"/>
      </w:r>
      <w:r w:rsidR="006922EE">
        <w:instrText xml:space="preserve"> ADDIN EN.CITE &lt;EndNote&gt;&lt;Cite&gt;&lt;Author&gt;Lafond&lt;/Author&gt;&lt;Year&gt;2006&lt;/Year&gt;&lt;RecNum&gt;5&lt;/RecNum&gt;&lt;DisplayText&gt;(2)&lt;/DisplayText&gt;&lt;record&gt;&lt;rec-number&gt;5&lt;/rec-number&gt;&lt;foreign-keys&gt;&lt;key app="EN" db-id="2azv52r5g9zffjevde4v22w32zs5sw0ea5zd" timestamp="1731617029"&gt;5&lt;/key&gt;&lt;/foreign-keys&gt;&lt;ref-type name="Journal Article"&gt;17&lt;/ref-type&gt;&lt;contributors&gt;&lt;authors&gt;&lt;author&gt;Lafond, R. E.&lt;/author&gt;&lt;author&gt;Lukehart, S. A.&lt;/author&gt;&lt;/authors&gt;&lt;/contributors&gt;&lt;auth-address&gt;Department of Medicine, Box 359779, Harborview Medical Center, 325 Ninth Ave., Seattle, WA 98104, USA.&lt;/auth-address&gt;&lt;titles&gt;&lt;title&gt;Biological basis for syphilis&lt;/title&gt;&lt;secondary-title&gt;Clin Microbiol Rev&lt;/secondary-title&gt;&lt;/titles&gt;&lt;periodical&gt;&lt;full-title&gt;Clin Microbiol Rev&lt;/full-title&gt;&lt;/periodical&gt;&lt;pages&gt;29-49&lt;/pages&gt;&lt;volume&gt;19&lt;/volume&gt;&lt;number&gt;1&lt;/number&gt;&lt;edition&gt;2006/01/19&lt;/edition&gt;&lt;keywords&gt;&lt;keyword&gt;Amino Acid Sequence&lt;/keyword&gt;&lt;keyword&gt;Bacterial Outer Membrane Proteins/chemistry&lt;/keyword&gt;&lt;keyword&gt;Humans&lt;/keyword&gt;&lt;keyword&gt;Molecular Sequence Data&lt;/keyword&gt;&lt;keyword&gt;Sequence Alignment&lt;/keyword&gt;&lt;keyword&gt;*Syphilis/immunology/microbiology/physiopathology/prevention &amp;amp; control&lt;/keyword&gt;&lt;keyword&gt;Treponema pallidum/classification/genetics/*pathogenicity/*physiology&lt;/keyword&gt;&lt;/keywords&gt;&lt;dates&gt;&lt;year&gt;2006&lt;/year&gt;&lt;pub-dates&gt;&lt;date&gt;Jan&lt;/date&gt;&lt;/pub-dates&gt;&lt;/dates&gt;&lt;isbn&gt;0893-8512 (Print)&amp;#xD;1098-6618 (Electronic)&amp;#xD;0893-8512 (Linking)&lt;/isbn&gt;&lt;accession-num&gt;16418521&lt;/accession-num&gt;&lt;urls&gt;&lt;related-urls&gt;&lt;url&gt;https://www.ncbi.nlm.nih.gov/pubmed/16418521&lt;/url&gt;&lt;/related-urls&gt;&lt;/urls&gt;&lt;custom2&gt;PMC1360276&lt;/custom2&gt;&lt;electronic-resource-num&gt;10.1128/CMR.19.1.29-49.2006&lt;/electronic-resource-num&gt;&lt;/record&gt;&lt;/Cite&gt;&lt;/EndNote&gt;</w:instrText>
      </w:r>
      <w:r w:rsidR="006922EE">
        <w:fldChar w:fldCharType="separate"/>
      </w:r>
      <w:r w:rsidR="006922EE">
        <w:rPr>
          <w:noProof/>
        </w:rPr>
        <w:t>(2)</w:t>
      </w:r>
      <w:r w:rsidR="006922EE">
        <w:fldChar w:fldCharType="end"/>
      </w:r>
    </w:p>
    <w:p w14:paraId="343F5D59" w14:textId="63F36464" w:rsidR="00AF325C" w:rsidRDefault="00AF325C" w:rsidP="00AF325C">
      <w:pPr>
        <w:pStyle w:val="EndNoteBibliography"/>
      </w:pPr>
      <w:r w:rsidRPr="00AF325C">
        <w:t xml:space="preserve">Percent noticing the rash or other symptoms to seek care </w:t>
      </w:r>
    </w:p>
    <w:p w14:paraId="6264E5CB" w14:textId="3E3D2331" w:rsidR="00AF325C" w:rsidRDefault="00AF325C" w:rsidP="00AF325C">
      <w:pPr>
        <w:pStyle w:val="EndNoteBibliography"/>
      </w:pPr>
      <w:r>
        <w:t>Percent experiencing relapsing secondary syphilis</w:t>
      </w:r>
    </w:p>
    <w:p w14:paraId="38328712" w14:textId="5ADA4446" w:rsidR="00881040" w:rsidRPr="00AF325C" w:rsidRDefault="00881040" w:rsidP="00AF325C">
      <w:pPr>
        <w:pStyle w:val="EndNoteBibliography"/>
      </w:pPr>
      <w:r>
        <w:t xml:space="preserve">Infectiousness </w:t>
      </w:r>
    </w:p>
    <w:p w14:paraId="2E3A8A3D" w14:textId="77777777" w:rsidR="00AF325C" w:rsidRPr="004A149B" w:rsidRDefault="00AF325C" w:rsidP="00AF325C">
      <w:pPr>
        <w:rPr>
          <w:rFonts w:ascii="Calibri" w:hAnsi="Calibri"/>
          <w:szCs w:val="22"/>
        </w:rPr>
      </w:pPr>
    </w:p>
    <w:p w14:paraId="73816A0A" w14:textId="77777777" w:rsidR="00A41859" w:rsidRDefault="009E5F82" w:rsidP="00A41859">
      <w:pPr>
        <w:pStyle w:val="Heading2"/>
      </w:pPr>
      <w:r w:rsidRPr="004A149B">
        <w:t>Latent Syphili</w:t>
      </w:r>
      <w:r w:rsidR="00A41859">
        <w:t>s</w:t>
      </w:r>
    </w:p>
    <w:p w14:paraId="12E0A764" w14:textId="56AD8D10" w:rsidR="009E5F82" w:rsidRDefault="00A41859" w:rsidP="00881040">
      <w:r>
        <w:t xml:space="preserve">Latent phase </w:t>
      </w:r>
      <w:r w:rsidR="00881040" w:rsidRPr="00881040">
        <w:t>refers to the period when a patient is infected with </w:t>
      </w:r>
      <w:r w:rsidR="00881040" w:rsidRPr="00881040">
        <w:rPr>
          <w:i/>
          <w:iCs/>
        </w:rPr>
        <w:t>T. pallidum</w:t>
      </w:r>
      <w:r w:rsidR="00881040" w:rsidRPr="00881040">
        <w:t> (as demonstrated by serologic testing) but has </w:t>
      </w:r>
      <w:r w:rsidR="00881040" w:rsidRPr="00881040">
        <w:rPr>
          <w:b/>
          <w:bCs/>
        </w:rPr>
        <w:t>no </w:t>
      </w:r>
      <w:r w:rsidR="00881040" w:rsidRPr="00881040">
        <w:t>symptoms</w:t>
      </w:r>
      <w:r w:rsidR="009E5F82" w:rsidRPr="004A149B">
        <w:t>.</w:t>
      </w:r>
      <w:r w:rsidR="009E5F82" w:rsidRPr="004A149B">
        <w:rPr>
          <w:rFonts w:ascii="Helvetica" w:hAnsi="Helvetica"/>
          <w:color w:val="363942"/>
          <w:sz w:val="21"/>
          <w:szCs w:val="21"/>
          <w:shd w:val="clear" w:color="auto" w:fill="FFFFFF"/>
        </w:rPr>
        <w:t xml:space="preserve"> </w:t>
      </w:r>
      <w:r w:rsidR="00881040" w:rsidRPr="00881040">
        <w:t>Latent syphilis is typically divided into early (if initial infection occurred within the previous 12 months) and late (if initial infection occurred &gt;12 months ago</w:t>
      </w:r>
      <w:proofErr w:type="gramStart"/>
      <w:r w:rsidR="00881040">
        <w:t>).</w:t>
      </w:r>
      <w:r w:rsidR="00881040" w:rsidRPr="00881040">
        <w:t>If</w:t>
      </w:r>
      <w:proofErr w:type="gramEnd"/>
      <w:r w:rsidR="00881040" w:rsidRPr="00881040">
        <w:t xml:space="preserve"> the timing of an infection is not known, late latent syphilis is presumed.</w:t>
      </w:r>
    </w:p>
    <w:p w14:paraId="43B47EAC" w14:textId="5F9D0950" w:rsidR="00881040" w:rsidRDefault="00881040" w:rsidP="00881040">
      <w:pPr>
        <w:pStyle w:val="EndNoteBibliography"/>
      </w:pPr>
      <w:r w:rsidRPr="00881040">
        <w:t>Patients with late latent disease are not considered infectious to their recent sexual contacts since they do not have lesions that can transmit disease.</w:t>
      </w:r>
      <w:r>
        <w:fldChar w:fldCharType="begin"/>
      </w:r>
      <w:r>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fldChar w:fldCharType="separate"/>
      </w:r>
      <w:r>
        <w:rPr>
          <w:noProof/>
        </w:rPr>
        <w:t>(1)</w:t>
      </w:r>
      <w:r>
        <w:fldChar w:fldCharType="end"/>
      </w:r>
    </w:p>
    <w:p w14:paraId="4FBC8AFA" w14:textId="2F620D17" w:rsidR="00881040" w:rsidRDefault="00881040" w:rsidP="00881040">
      <w:pPr>
        <w:pStyle w:val="EndNoteBibliography"/>
      </w:pPr>
      <w:r w:rsidRPr="00881040">
        <w:t>Pregnant women with latent syphilis can transmit </w:t>
      </w:r>
      <w:r w:rsidRPr="00881040">
        <w:rPr>
          <w:i/>
          <w:iCs/>
        </w:rPr>
        <w:t>T. pallidum</w:t>
      </w:r>
      <w:r w:rsidRPr="00881040">
        <w:t> to their fetus for up to four years after acquisition.</w:t>
      </w:r>
      <w:r>
        <w:fldChar w:fldCharType="begin"/>
      </w:r>
      <w:r>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fldChar w:fldCharType="separate"/>
      </w:r>
      <w:r>
        <w:rPr>
          <w:noProof/>
        </w:rPr>
        <w:t>(1)</w:t>
      </w:r>
      <w:r>
        <w:fldChar w:fldCharType="end"/>
      </w:r>
    </w:p>
    <w:p w14:paraId="64CEF63B" w14:textId="29971008" w:rsidR="00881040" w:rsidRDefault="00902BCB" w:rsidP="00902BCB">
      <w:r w:rsidRPr="00902BCB">
        <w:rPr>
          <w:b/>
          <w:bCs/>
        </w:rPr>
        <w:t>Relapse</w:t>
      </w:r>
      <w:r>
        <w:t xml:space="preserve">: in 25% of patients, a relapse to secondary syphilis can occur during the latent period. </w:t>
      </w:r>
      <w:r w:rsidRPr="00902BCB">
        <w:t>Latent disease is arbitrarily</w:t>
      </w:r>
      <w:r>
        <w:t xml:space="preserve"> </w:t>
      </w:r>
      <w:r w:rsidRPr="00902BCB">
        <w:t>divided into early and late syphilis based on the time to spontaneous mucocutaneous (infectious) relapse of untreated patients.</w:t>
      </w:r>
      <w:r>
        <w:t xml:space="preserve"> </w:t>
      </w:r>
      <w:r w:rsidRPr="00902BCB">
        <w:t>About 90% of first relapses occur within 1 year, 94% occur within 2 years, and the rest occur over 4 years. Due to high risk of relapse during the early stage, it’s often considered as infectious</w:t>
      </w:r>
      <w:r>
        <w:rPr>
          <w:i/>
          <w:iCs/>
        </w:rPr>
        <w:t xml:space="preserve">. </w:t>
      </w:r>
      <w:r>
        <w:rPr>
          <w:i/>
          <w:iCs/>
        </w:rPr>
        <w:fldChar w:fldCharType="begin"/>
      </w:r>
      <w:r>
        <w:rPr>
          <w:i/>
          <w:iCs/>
        </w:rPr>
        <w:instrText xml:space="preserve"> ADDIN EN.CITE &lt;EndNote&gt;&lt;Cite&gt;&lt;Author&gt;Singh&lt;/Author&gt;&lt;Year&gt;1999&lt;/Year&gt;&lt;RecNum&gt;6&lt;/RecNum&gt;&lt;DisplayText&gt;(3)&lt;/DisplayText&gt;&lt;record&gt;&lt;rec-number&gt;6&lt;/rec-number&gt;&lt;foreign-keys&gt;&lt;key app="EN" db-id="2azv52r5g9zffjevde4v22w32zs5sw0ea5zd" timestamp="1731617730"&gt;6&lt;/key&gt;&lt;/foreign-keys&gt;&lt;ref-type name="Journal Article"&gt;17&lt;/ref-type&gt;&lt;contributors&gt;&lt;authors&gt;&lt;author&gt;Singh, A. E.&lt;/author&gt;&lt;author&gt;Romanowski, B.&lt;/author&gt;&lt;/authors&gt;&lt;/contributors&gt;&lt;auth-address&gt;Alberta Health STD Services, University of Alberta, Edmonton, Alberta, Canada.&lt;/auth-address&gt;&lt;titles&gt;&lt;title&gt;Syphilis: review with emphasis on clinical, epidemiologic, and some biologic features&lt;/title&gt;&lt;secondary-title&gt;Clin Microbiol Rev&lt;/secondary-title&gt;&lt;/titles&gt;&lt;periodical&gt;&lt;full-title&gt;Clin Microbiol Rev&lt;/full-title&gt;&lt;/periodical&gt;&lt;pages&gt;187-209&lt;/pages&gt;&lt;volume&gt;12&lt;/volume&gt;&lt;number&gt;2&lt;/number&gt;&lt;edition&gt;1999/04/09&lt;/edition&gt;&lt;keywords&gt;&lt;keyword&gt;HIV Infections/complications&lt;/keyword&gt;&lt;keyword&gt;Humans&lt;/keyword&gt;&lt;keyword&gt;Syphilis/complications/*epidemiology/therapy&lt;/keyword&gt;&lt;/keywords&gt;&lt;dates&gt;&lt;year&gt;1999&lt;/year&gt;&lt;pub-dates&gt;&lt;date&gt;Apr&lt;/date&gt;&lt;/pub-dates&gt;&lt;/dates&gt;&lt;isbn&gt;0893-8512 (Print)&amp;#xD;1098-6618 (Electronic)&amp;#xD;0893-8512 (Linking)&lt;/isbn&gt;&lt;accession-num&gt;10194456&lt;/accession-num&gt;&lt;urls&gt;&lt;related-urls&gt;&lt;url&gt;https://www.ncbi.nlm.nih.gov/pubmed/10194456&lt;/url&gt;&lt;/related-urls&gt;&lt;/urls&gt;&lt;custom2&gt;PMC88914&lt;/custom2&gt;&lt;electronic-resource-num&gt;10.1128/CMR.12.2.187&lt;/electronic-resource-num&gt;&lt;/record&gt;&lt;/Cite&gt;&lt;/EndNote&gt;</w:instrText>
      </w:r>
      <w:r>
        <w:rPr>
          <w:i/>
          <w:iCs/>
        </w:rPr>
        <w:fldChar w:fldCharType="separate"/>
      </w:r>
      <w:r>
        <w:rPr>
          <w:i/>
          <w:iCs/>
          <w:noProof/>
        </w:rPr>
        <w:t>(3)</w:t>
      </w:r>
      <w:r>
        <w:rPr>
          <w:i/>
          <w:iCs/>
        </w:rPr>
        <w:fldChar w:fldCharType="end"/>
      </w:r>
    </w:p>
    <w:p w14:paraId="432015DC" w14:textId="77777777" w:rsidR="00902BCB" w:rsidRDefault="00902BCB" w:rsidP="00881040">
      <w:pPr>
        <w:pStyle w:val="EndNoteBibliography"/>
        <w:numPr>
          <w:ilvl w:val="0"/>
          <w:numId w:val="0"/>
        </w:numPr>
      </w:pPr>
    </w:p>
    <w:p w14:paraId="42BA11AC" w14:textId="77777777" w:rsidR="00881040" w:rsidRPr="004A149B" w:rsidRDefault="00881040" w:rsidP="00881040">
      <w:r>
        <w:t>Infectiousness=0 (unless pregnant)</w:t>
      </w:r>
    </w:p>
    <w:p w14:paraId="17F8E6C7" w14:textId="77777777" w:rsidR="00881040" w:rsidRPr="004A149B" w:rsidRDefault="00881040" w:rsidP="00881040">
      <w:pPr>
        <w:pStyle w:val="EndNoteBibliography"/>
        <w:numPr>
          <w:ilvl w:val="0"/>
          <w:numId w:val="0"/>
        </w:numPr>
      </w:pPr>
    </w:p>
    <w:p w14:paraId="5B22903E" w14:textId="408BC774" w:rsidR="0048796A" w:rsidRDefault="00AF325C" w:rsidP="0048796A">
      <w:pPr>
        <w:pStyle w:val="Heading2"/>
      </w:pPr>
      <w:r w:rsidRPr="00AF325C">
        <w:t>Late syphilis</w:t>
      </w:r>
    </w:p>
    <w:p w14:paraId="5A44ED33" w14:textId="7C7978F7" w:rsidR="00AF325C" w:rsidRDefault="00AF325C" w:rsidP="00AF325C">
      <w:r w:rsidRPr="00AF325C">
        <w:t>Approximately 25 to 40 percent of patients with untreated syphilis can develop late diseas</w:t>
      </w:r>
      <w:r>
        <w:t xml:space="preserve">e at </w:t>
      </w:r>
      <w:proofErr w:type="spellStart"/>
      <w:r>
        <w:t>anytime</w:t>
      </w:r>
      <w:proofErr w:type="spellEnd"/>
      <w:r>
        <w:t xml:space="preserve"> between </w:t>
      </w:r>
      <w:r w:rsidRPr="00AF325C">
        <w:t>1 to 30 years after primary infection</w:t>
      </w:r>
      <w:r>
        <w:t xml:space="preserve">. </w:t>
      </w:r>
      <w:r w:rsidRPr="00AF325C">
        <w:t>It is not necessary for individuals to have experienced clinically symptomatic primary or secondary syphilis prior to developing late syphilis</w:t>
      </w:r>
      <w:r>
        <w:t>.</w:t>
      </w:r>
    </w:p>
    <w:p w14:paraId="6DAFF459" w14:textId="1A9DCBEA" w:rsidR="00AF325C" w:rsidRPr="00AF325C" w:rsidRDefault="00AF325C" w:rsidP="00AF325C">
      <w:r w:rsidRPr="00AF325C">
        <w:t xml:space="preserve">The most common manifestations </w:t>
      </w:r>
      <w:proofErr w:type="gramStart"/>
      <w:r w:rsidRPr="00AF325C">
        <w:t>include:</w:t>
      </w:r>
      <w:proofErr w:type="gramEnd"/>
      <w:r>
        <w:t xml:space="preserve"> </w:t>
      </w:r>
      <w:r w:rsidRPr="00AF325C">
        <w:t>Cardiovascular syphilis (especially aortitis)</w:t>
      </w:r>
      <w:r>
        <w:t xml:space="preserve">, </w:t>
      </w:r>
      <w:proofErr w:type="spellStart"/>
      <w:r w:rsidRPr="00AF325C">
        <w:t>Gummatous</w:t>
      </w:r>
      <w:proofErr w:type="spellEnd"/>
      <w:r w:rsidRPr="00AF325C">
        <w:t xml:space="preserve"> syphilis (granulomatous, nodular lesions that are rare, can occur in a variety of organs, usually skin and bones)</w:t>
      </w:r>
      <w:r>
        <w:t xml:space="preserve">, </w:t>
      </w:r>
      <w:r w:rsidRPr="00AF325C">
        <w:t xml:space="preserve">CNS involvement (particularly general paresis and </w:t>
      </w:r>
      <w:proofErr w:type="spellStart"/>
      <w:r w:rsidRPr="00AF325C">
        <w:t>tabes</w:t>
      </w:r>
      <w:proofErr w:type="spellEnd"/>
      <w:r w:rsidRPr="00AF325C">
        <w:t xml:space="preserve"> dorsalis)</w:t>
      </w:r>
    </w:p>
    <w:p w14:paraId="2DEA6203" w14:textId="7E95B774" w:rsidR="009E5F82" w:rsidRDefault="00881040" w:rsidP="00881040">
      <w:pPr>
        <w:pStyle w:val="EndNoteBibliography"/>
      </w:pPr>
      <w:r w:rsidRPr="00881040">
        <w:rPr>
          <w:b/>
          <w:bCs/>
        </w:rPr>
        <w:t>Tertiary syphilis</w:t>
      </w:r>
      <w:r w:rsidRPr="00881040">
        <w:t xml:space="preserve"> — Tertiary syphilis describes patients with late syphilis who have symptomatic manifestations involving the cardiovascular system or </w:t>
      </w:r>
      <w:proofErr w:type="spellStart"/>
      <w:r w:rsidRPr="00881040">
        <w:t>gummatous</w:t>
      </w:r>
      <w:proofErr w:type="spellEnd"/>
      <w:r w:rsidRPr="00881040">
        <w:t xml:space="preserve"> disease (granulomatous disease of the skin and subcutaneous tissues, bones, or viscera)</w:t>
      </w:r>
      <w:r w:rsidR="009E5F82" w:rsidRPr="00881040">
        <w:rPr>
          <w:rFonts w:asciiTheme="minorBidi" w:hAnsiTheme="minorBidi"/>
        </w:rPr>
        <w:t xml:space="preserve"> or </w:t>
      </w:r>
      <w:r w:rsidR="009E5F82" w:rsidRPr="00881040">
        <w:rPr>
          <w:rFonts w:asciiTheme="minorBidi" w:hAnsiTheme="minorBidi"/>
        </w:rPr>
        <w:lastRenderedPageBreak/>
        <w:t xml:space="preserve">neurologic involvement. Appearance of these presentations is dependent on where </w:t>
      </w:r>
      <w:proofErr w:type="spellStart"/>
      <w:proofErr w:type="gramStart"/>
      <w:r w:rsidR="009E5F82" w:rsidRPr="00881040">
        <w:rPr>
          <w:rFonts w:asciiTheme="minorBidi" w:hAnsiTheme="minorBidi"/>
        </w:rPr>
        <w:t>T.Palldium</w:t>
      </w:r>
      <w:proofErr w:type="spellEnd"/>
      <w:proofErr w:type="gramEnd"/>
      <w:r w:rsidR="009E5F82" w:rsidRPr="00881040">
        <w:rPr>
          <w:rFonts w:asciiTheme="minorBidi" w:hAnsiTheme="minorBidi"/>
        </w:rPr>
        <w:t xml:space="preserve"> dissemination occurs within the body </w:t>
      </w:r>
    </w:p>
    <w:p w14:paraId="18EF90C7" w14:textId="7779482A" w:rsidR="009E5F82" w:rsidRDefault="006922EE" w:rsidP="006922EE">
      <w:pPr>
        <w:pStyle w:val="Heading2"/>
      </w:pPr>
      <w:r>
        <w:t xml:space="preserve">Neurosyphilis </w:t>
      </w:r>
    </w:p>
    <w:p w14:paraId="7908C707" w14:textId="739CC1B3" w:rsidR="006922EE" w:rsidRDefault="006922EE" w:rsidP="006922EE">
      <w:pPr>
        <w:rPr>
          <w:i/>
          <w:iCs/>
        </w:rPr>
      </w:pPr>
      <w:r w:rsidRPr="006922EE">
        <w:t>Classically, neurological complications of syphilis have been</w:t>
      </w:r>
      <w:r>
        <w:t xml:space="preserve"> </w:t>
      </w:r>
      <w:r w:rsidRPr="006922EE">
        <w:t>associated with tertiary disease, but studies have demonstrated</w:t>
      </w:r>
      <w:r>
        <w:t xml:space="preserve"> </w:t>
      </w:r>
      <w:r w:rsidRPr="006922EE">
        <w:t>that penetration of the central nervous system (CNS) by T.</w:t>
      </w:r>
      <w:r>
        <w:t xml:space="preserve"> </w:t>
      </w:r>
      <w:r w:rsidRPr="006922EE">
        <w:t>pallidum occurs during earlier stages of disease</w:t>
      </w:r>
      <w:r>
        <w:t xml:space="preserve">. </w:t>
      </w:r>
      <w:r w:rsidRPr="006922EE">
        <w:t>About 40% of early</w:t>
      </w:r>
      <w:r>
        <w:t xml:space="preserve"> </w:t>
      </w:r>
      <w:r w:rsidRPr="006922EE">
        <w:t>syphilis patients and 25% of individuals with latent infection</w:t>
      </w:r>
      <w:r>
        <w:t xml:space="preserve"> </w:t>
      </w:r>
      <w:r w:rsidRPr="006922EE">
        <w:t>meet at least one of the diagnostic criteria for neurosyphilis</w:t>
      </w:r>
      <w:r>
        <w:t xml:space="preserve"> </w:t>
      </w:r>
      <w:r>
        <w:fldChar w:fldCharType="begin"/>
      </w:r>
      <w:r>
        <w:instrText xml:space="preserve"> ADDIN EN.CITE &lt;EndNote&gt;&lt;Cite&gt;&lt;Author&gt;Lafond&lt;/Author&gt;&lt;Year&gt;2006&lt;/Year&gt;&lt;RecNum&gt;5&lt;/RecNum&gt;&lt;DisplayText&gt;(2)&lt;/DisplayText&gt;&lt;record&gt;&lt;rec-number&gt;5&lt;/rec-number&gt;&lt;foreign-keys&gt;&lt;key app="EN" db-id="2azv52r5g9zffjevde4v22w32zs5sw0ea5zd" timestamp="1731617029"&gt;5&lt;/key&gt;&lt;/foreign-keys&gt;&lt;ref-type name="Journal Article"&gt;17&lt;/ref-type&gt;&lt;contributors&gt;&lt;authors&gt;&lt;author&gt;Lafond, R. E.&lt;/author&gt;&lt;author&gt;Lukehart, S. A.&lt;/author&gt;&lt;/authors&gt;&lt;/contributors&gt;&lt;auth-address&gt;Department of Medicine, Box 359779, Harborview Medical Center, 325 Ninth Ave., Seattle, WA 98104, USA.&lt;/auth-address&gt;&lt;titles&gt;&lt;title&gt;Biological basis for syphilis&lt;/title&gt;&lt;secondary-title&gt;Clin Microbiol Rev&lt;/secondary-title&gt;&lt;/titles&gt;&lt;periodical&gt;&lt;full-title&gt;Clin Microbiol Rev&lt;/full-title&gt;&lt;/periodical&gt;&lt;pages&gt;29-49&lt;/pages&gt;&lt;volume&gt;19&lt;/volume&gt;&lt;number&gt;1&lt;/number&gt;&lt;edition&gt;2006/01/19&lt;/edition&gt;&lt;keywords&gt;&lt;keyword&gt;Amino Acid Sequence&lt;/keyword&gt;&lt;keyword&gt;Bacterial Outer Membrane Proteins/chemistry&lt;/keyword&gt;&lt;keyword&gt;Humans&lt;/keyword&gt;&lt;keyword&gt;Molecular Sequence Data&lt;/keyword&gt;&lt;keyword&gt;Sequence Alignment&lt;/keyword&gt;&lt;keyword&gt;*Syphilis/immunology/microbiology/physiopathology/prevention &amp;amp; control&lt;/keyword&gt;&lt;keyword&gt;Treponema pallidum/classification/genetics/*pathogenicity/*physiology&lt;/keyword&gt;&lt;/keywords&gt;&lt;dates&gt;&lt;year&gt;2006&lt;/year&gt;&lt;pub-dates&gt;&lt;date&gt;Jan&lt;/date&gt;&lt;/pub-dates&gt;&lt;/dates&gt;&lt;isbn&gt;0893-8512 (Print)&amp;#xD;1098-6618 (Electronic)&amp;#xD;0893-8512 (Linking)&lt;/isbn&gt;&lt;accession-num&gt;16418521&lt;/accession-num&gt;&lt;urls&gt;&lt;related-urls&gt;&lt;url&gt;https://www.ncbi.nlm.nih.gov/pubmed/16418521&lt;/url&gt;&lt;/related-urls&gt;&lt;/urls&gt;&lt;custom2&gt;PMC1360276&lt;/custom2&gt;&lt;electronic-resource-num&gt;10.1128/CMR.19.1.29-49.2006&lt;/electronic-resource-num&gt;&lt;/record&gt;&lt;/Cite&gt;&lt;/EndNote&gt;</w:instrText>
      </w:r>
      <w:r>
        <w:fldChar w:fldCharType="separate"/>
      </w:r>
      <w:r>
        <w:rPr>
          <w:noProof/>
        </w:rPr>
        <w:t>(2)</w:t>
      </w:r>
      <w:r>
        <w:fldChar w:fldCharType="end"/>
      </w:r>
      <w:r>
        <w:t>.</w:t>
      </w:r>
      <w:r w:rsidRPr="006922EE">
        <w:rPr>
          <w:i/>
          <w:iCs/>
        </w:rPr>
        <w:t>The prognostic implications of CNS invasion are</w:t>
      </w:r>
      <w:r>
        <w:rPr>
          <w:i/>
          <w:iCs/>
        </w:rPr>
        <w:t xml:space="preserve"> </w:t>
      </w:r>
      <w:r w:rsidRPr="006922EE">
        <w:rPr>
          <w:i/>
          <w:iCs/>
        </w:rPr>
        <w:t xml:space="preserve">difficult to determine. </w:t>
      </w:r>
      <w:proofErr w:type="gramStart"/>
      <w:r w:rsidRPr="006922EE">
        <w:rPr>
          <w:i/>
          <w:iCs/>
        </w:rPr>
        <w:t>The majority of</w:t>
      </w:r>
      <w:proofErr w:type="gramEnd"/>
      <w:r w:rsidRPr="006922EE">
        <w:rPr>
          <w:i/>
          <w:iCs/>
        </w:rPr>
        <w:t xml:space="preserve"> persons with CNS invasion</w:t>
      </w:r>
      <w:r>
        <w:rPr>
          <w:i/>
          <w:iCs/>
        </w:rPr>
        <w:t xml:space="preserve"> </w:t>
      </w:r>
      <w:r w:rsidRPr="006922EE">
        <w:rPr>
          <w:i/>
          <w:iCs/>
        </w:rPr>
        <w:t>by T. pallidum appear to resolve or control CNS treponemes;</w:t>
      </w:r>
      <w:r>
        <w:rPr>
          <w:i/>
          <w:iCs/>
        </w:rPr>
        <w:t xml:space="preserve"> </w:t>
      </w:r>
      <w:r w:rsidRPr="006922EE">
        <w:rPr>
          <w:i/>
          <w:iCs/>
        </w:rPr>
        <w:t>however, there are no known indicators for subsequent</w:t>
      </w:r>
      <w:r>
        <w:rPr>
          <w:i/>
          <w:iCs/>
        </w:rPr>
        <w:t xml:space="preserve"> </w:t>
      </w:r>
      <w:r w:rsidRPr="006922EE">
        <w:rPr>
          <w:i/>
          <w:iCs/>
        </w:rPr>
        <w:t>development of symptomatic neurosyphilis</w:t>
      </w:r>
    </w:p>
    <w:p w14:paraId="351EBF1A" w14:textId="77777777" w:rsidR="006922EE" w:rsidRDefault="006922EE" w:rsidP="006922EE">
      <w:pPr>
        <w:rPr>
          <w:i/>
          <w:iCs/>
        </w:rPr>
      </w:pPr>
    </w:p>
    <w:p w14:paraId="0A6439FE" w14:textId="42116AF7" w:rsidR="005D6E80" w:rsidRDefault="005D6E80">
      <w:pPr>
        <w:spacing w:before="0" w:after="0"/>
        <w:rPr>
          <w:i/>
          <w:iCs/>
        </w:rPr>
      </w:pPr>
      <w:r>
        <w:rPr>
          <w:i/>
          <w:iCs/>
        </w:rPr>
        <w:br w:type="page"/>
      </w:r>
    </w:p>
    <w:p w14:paraId="31415E36" w14:textId="77777777" w:rsidR="005D6E80" w:rsidRDefault="005D6E80" w:rsidP="006922EE">
      <w:pPr>
        <w:rPr>
          <w:i/>
          <w:iCs/>
        </w:rPr>
      </w:pPr>
    </w:p>
    <w:tbl>
      <w:tblPr>
        <w:tblStyle w:val="PlainTable5"/>
        <w:tblW w:w="9257" w:type="dxa"/>
        <w:tblLook w:val="04A0" w:firstRow="1" w:lastRow="0" w:firstColumn="1" w:lastColumn="0" w:noHBand="0" w:noVBand="1"/>
      </w:tblPr>
      <w:tblGrid>
        <w:gridCol w:w="2573"/>
        <w:gridCol w:w="6684"/>
      </w:tblGrid>
      <w:tr w:rsidR="00A41859" w:rsidRPr="00A41859" w14:paraId="06BE9448" w14:textId="77777777" w:rsidTr="00A418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3" w:type="dxa"/>
          </w:tcPr>
          <w:p w14:paraId="0BA49924" w14:textId="746A2897" w:rsidR="00A41859" w:rsidRPr="00A41859" w:rsidRDefault="00A41859" w:rsidP="0048796A">
            <w:pPr>
              <w:pStyle w:val="NoSpacing"/>
              <w:jc w:val="left"/>
            </w:pPr>
            <w:r w:rsidRPr="00A41859">
              <w:t>Parameter</w:t>
            </w:r>
          </w:p>
        </w:tc>
        <w:tc>
          <w:tcPr>
            <w:tcW w:w="6684" w:type="dxa"/>
          </w:tcPr>
          <w:p w14:paraId="4493A383" w14:textId="77777777" w:rsidR="00A41859" w:rsidRPr="00A41859" w:rsidRDefault="00A41859" w:rsidP="0048796A">
            <w:pPr>
              <w:pStyle w:val="NoSpacing"/>
              <w:cnfStyle w:val="100000000000" w:firstRow="1" w:lastRow="0" w:firstColumn="0" w:lastColumn="0" w:oddVBand="0" w:evenVBand="0" w:oddHBand="0" w:evenHBand="0" w:firstRowFirstColumn="0" w:firstRowLastColumn="0" w:lastRowFirstColumn="0" w:lastRowLastColumn="0"/>
            </w:pPr>
          </w:p>
        </w:tc>
      </w:tr>
      <w:tr w:rsidR="0048796A" w:rsidRPr="00A41859" w14:paraId="67A8A942"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7E18CF23" w14:textId="0E69A697" w:rsidR="0048796A" w:rsidRPr="0048796A" w:rsidRDefault="0048796A" w:rsidP="0048796A">
            <w:pPr>
              <w:pStyle w:val="NoSpacing"/>
              <w:jc w:val="left"/>
              <w:rPr>
                <w:b/>
                <w:bCs/>
              </w:rPr>
            </w:pPr>
            <w:r w:rsidRPr="0048796A">
              <w:rPr>
                <w:b/>
                <w:bCs/>
              </w:rPr>
              <w:t>Durations</w:t>
            </w:r>
          </w:p>
        </w:tc>
        <w:tc>
          <w:tcPr>
            <w:tcW w:w="6684" w:type="dxa"/>
          </w:tcPr>
          <w:p w14:paraId="18CF66D5" w14:textId="77777777" w:rsidR="0048796A" w:rsidRPr="00A41859" w:rsidRDefault="0048796A"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397EB4BA"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584B460D" w14:textId="063DA199" w:rsidR="00A41859" w:rsidRPr="00A41859" w:rsidRDefault="00A41859" w:rsidP="0048796A">
            <w:pPr>
              <w:pStyle w:val="NoSpacing"/>
              <w:jc w:val="left"/>
            </w:pPr>
            <w:r w:rsidRPr="00A41859">
              <w:t>Duration of primary syphilis</w:t>
            </w:r>
          </w:p>
        </w:tc>
        <w:tc>
          <w:tcPr>
            <w:tcW w:w="6684" w:type="dxa"/>
          </w:tcPr>
          <w:p w14:paraId="4F59C2CC" w14:textId="77777777" w:rsid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rsidRPr="00A41859">
              <w:t xml:space="preserve">Delay to develop chancre: 3weeks [10-90days]  </w: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 </w:instrTex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EN.CITE.DATA </w:instrText>
            </w:r>
            <w:r w:rsidRPr="00A41859">
              <w:fldChar w:fldCharType="end"/>
            </w:r>
            <w:r w:rsidRPr="00A41859">
              <w:fldChar w:fldCharType="separate"/>
            </w:r>
            <w:r w:rsidRPr="00A41859">
              <w:t>(1, 2)</w:t>
            </w:r>
            <w:r w:rsidRPr="00A41859">
              <w:fldChar w:fldCharType="end"/>
            </w:r>
          </w:p>
          <w:p w14:paraId="67B01816" w14:textId="4129515B" w:rsidR="003D3AB0" w:rsidRPr="00A41859" w:rsidRDefault="00EE09B0" w:rsidP="0048796A">
            <w:pPr>
              <w:pStyle w:val="NoSpacing"/>
              <w:cnfStyle w:val="000000000000" w:firstRow="0" w:lastRow="0" w:firstColumn="0" w:lastColumn="0" w:oddVBand="0" w:evenVBand="0" w:oddHBand="0" w:evenHBand="0" w:firstRowFirstColumn="0" w:firstRowLastColumn="0" w:lastRowFirstColumn="0" w:lastRowLastColumn="0"/>
            </w:pPr>
            <w:r>
              <w:t xml:space="preserve">3-4 weeks </w:t>
            </w:r>
            <w:r>
              <w:fldChar w:fldCharType="begin"/>
            </w:r>
            <w:r>
              <w:instrText xml:space="preserve"> ADDIN EN.CITE &lt;EndNote&gt;&lt;Cite&gt;&lt;Author&gt;Garnett&lt;/Author&gt;&lt;Year&gt;1997&lt;/Year&gt;&lt;RecNum&gt;4&lt;/RecNum&gt;&lt;DisplayText&gt;(4)&lt;/DisplayText&gt;&lt;record&gt;&lt;rec-number&gt;4&lt;/rec-number&gt;&lt;foreign-keys&gt;&lt;key app="EN" db-id="2azv52r5g9zffjevde4v22w32zs5sw0ea5zd" timestamp="1731616799"&gt;4&lt;/key&gt;&lt;/foreign-keys&gt;&lt;ref-type name="Journal Article"&gt;17&lt;/ref-type&gt;&lt;contributors&gt;&lt;authors&gt;&lt;author&gt;Garnett, G. P.&lt;/author&gt;&lt;author&gt;Aral, S. O.&lt;/author&gt;&lt;author&gt;Hoyle, D. V.&lt;/author&gt;&lt;author&gt;Cates, W., Jr.&lt;/author&gt;&lt;author&gt;Anderson, R. M.&lt;/author&gt;&lt;/authors&gt;&lt;/contributors&gt;&lt;auth-address&gt;Department of Zoology, Oxford University, United Kingdom.&lt;/auth-address&gt;&lt;titles&gt;&lt;title&gt;The natural history of syphilis. Implications for the transmission dynamics and control of infection&lt;/title&gt;&lt;secondary-title&gt;Sex Transm Dis&lt;/secondary-title&gt;&lt;/titles&gt;&lt;periodical&gt;&lt;full-title&gt;Sex Transm Dis&lt;/full-title&gt;&lt;/periodical&gt;&lt;pages&gt;185-200&lt;/pages&gt;&lt;volume&gt;24&lt;/volume&gt;&lt;number&gt;4&lt;/number&gt;&lt;edition&gt;1997/04/01&lt;/edition&gt;&lt;keywords&gt;&lt;keyword&gt;Contact Tracing&lt;/keyword&gt;&lt;keyword&gt;Disease Progression&lt;/keyword&gt;&lt;keyword&gt;*Disease Transmission, Infectious&lt;/keyword&gt;&lt;keyword&gt;Female&lt;/keyword&gt;&lt;keyword&gt;Humans&lt;/keyword&gt;&lt;keyword&gt;Incidence&lt;/keyword&gt;&lt;keyword&gt;Male&lt;/keyword&gt;&lt;keyword&gt;*Models, Statistical&lt;/keyword&gt;&lt;keyword&gt;Prevalence&lt;/keyword&gt;&lt;keyword&gt;Reproducibility of Results&lt;/keyword&gt;&lt;keyword&gt;*Sexual Partners&lt;/keyword&gt;&lt;keyword&gt;Syphilis/*epidemiology/prevention &amp;amp; control/*transmission&lt;/keyword&gt;&lt;keyword&gt;Time Factors&lt;/keyword&gt;&lt;/keywords&gt;&lt;dates&gt;&lt;year&gt;1997&lt;/year&gt;&lt;pub-dates&gt;&lt;date&gt;Apr&lt;/date&gt;&lt;/pub-dates&gt;&lt;/dates&gt;&lt;isbn&gt;0148-5717 (Print)&amp;#xD;0148-5717 (Linking)&lt;/isbn&gt;&lt;accession-num&gt;9101629&lt;/accession-num&gt;&lt;urls&gt;&lt;related-urls&gt;&lt;url&gt;https://www.ncbi.nlm.nih.gov/pubmed/9101629&lt;/url&gt;&lt;/related-urls&gt;&lt;/urls&gt;&lt;electronic-resource-num&gt;10.1097/00007435-199704000-00002&lt;/electronic-resource-num&gt;&lt;/record&gt;&lt;/Cite&gt;&lt;/EndNote&gt;</w:instrText>
            </w:r>
            <w:r>
              <w:fldChar w:fldCharType="separate"/>
            </w:r>
            <w:r>
              <w:rPr>
                <w:noProof/>
              </w:rPr>
              <w:t>(4)</w:t>
            </w:r>
            <w:r>
              <w:fldChar w:fldCharType="end"/>
            </w:r>
          </w:p>
          <w:p w14:paraId="4192E3DA" w14:textId="77777777"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rsidRPr="00A41859">
              <w:t xml:space="preserve">Delay to heal chancre: 2-6 weeks   </w: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 </w:instrTex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EN.CITE.DATA </w:instrText>
            </w:r>
            <w:r w:rsidRPr="00A41859">
              <w:fldChar w:fldCharType="end"/>
            </w:r>
            <w:r w:rsidRPr="00A41859">
              <w:fldChar w:fldCharType="separate"/>
            </w:r>
            <w:r w:rsidRPr="00A41859">
              <w:t>(1, 2)</w:t>
            </w:r>
            <w:r w:rsidRPr="00A41859">
              <w:fldChar w:fldCharType="end"/>
            </w:r>
          </w:p>
          <w:p w14:paraId="5ACB4DE4" w14:textId="1046F1CC" w:rsidR="00A41859" w:rsidRPr="00A41859" w:rsidRDefault="00A41859" w:rsidP="0048796A">
            <w:pPr>
              <w:pStyle w:val="NoSpacing"/>
              <w:numPr>
                <w:ilvl w:val="0"/>
                <w:numId w:val="16"/>
              </w:numPr>
              <w:cnfStyle w:val="000000000000" w:firstRow="0" w:lastRow="0" w:firstColumn="0" w:lastColumn="0" w:oddVBand="0" w:evenVBand="0" w:oddHBand="0" w:evenHBand="0" w:firstRowFirstColumn="0" w:firstRowLastColumn="0" w:lastRowFirstColumn="0" w:lastRowLastColumn="0"/>
            </w:pPr>
            <w:r>
              <w:t>Estimated o</w:t>
            </w:r>
            <w:r w:rsidRPr="00A41859">
              <w:t>verall duration: 6-9weeks [range 3- 19weeks]</w:t>
            </w:r>
          </w:p>
        </w:tc>
      </w:tr>
      <w:tr w:rsidR="00A41859" w:rsidRPr="00A41859" w14:paraId="5AF690B2"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4CE81B76" w14:textId="175AC66E" w:rsidR="00A41859" w:rsidRPr="00A41859" w:rsidRDefault="00A41859" w:rsidP="0048796A">
            <w:pPr>
              <w:pStyle w:val="NoSpacing"/>
              <w:jc w:val="left"/>
            </w:pPr>
            <w:r w:rsidRPr="00A41859">
              <w:t>Duration of secondary syphilis</w:t>
            </w:r>
          </w:p>
        </w:tc>
        <w:tc>
          <w:tcPr>
            <w:tcW w:w="6684" w:type="dxa"/>
          </w:tcPr>
          <w:p w14:paraId="6A381696" w14:textId="77777777"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r w:rsidRPr="00A41859">
              <w:t xml:space="preserve">Delay to develop secondary syphilis: 2-8 weeks after chancre develops  </w: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 </w:instrText>
            </w:r>
            <w:r w:rsidRPr="00A41859">
              <w:fldChar w:fldCharType="begin">
                <w:fldData xml:space="preserve">PEVuZE5vdGU+PENpdGU+PEF1dGhvcj5IaWNrczwvQXV0aG9yPjxZZWFyPjIwMjE8L1llYXI+PFJl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</w:fldData>
              </w:fldChar>
            </w:r>
            <w:r w:rsidRPr="00A41859">
              <w:instrText xml:space="preserve"> ADDIN EN.CITE.DATA </w:instrText>
            </w:r>
            <w:r w:rsidRPr="00A41859">
              <w:fldChar w:fldCharType="end"/>
            </w:r>
            <w:r w:rsidRPr="00A41859">
              <w:fldChar w:fldCharType="separate"/>
            </w:r>
            <w:r w:rsidRPr="00A41859">
              <w:t>(1, 2)</w:t>
            </w:r>
            <w:r w:rsidRPr="00A41859">
              <w:fldChar w:fldCharType="end"/>
            </w:r>
          </w:p>
          <w:p w14:paraId="04C75ED9" w14:textId="77777777" w:rsid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r w:rsidRPr="00A41859">
              <w:t xml:space="preserve">Delay to heal in absence of treatment: 1-2months </w:t>
            </w:r>
            <w:r w:rsidRPr="00A41859">
              <w:fldChar w:fldCharType="begin"/>
            </w:r>
            <w:r w:rsidRPr="00A41859">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rsidRPr="00A41859">
              <w:fldChar w:fldCharType="separate"/>
            </w:r>
            <w:r w:rsidRPr="00A41859">
              <w:t>(1)</w:t>
            </w:r>
            <w:r w:rsidRPr="00A41859">
              <w:fldChar w:fldCharType="end"/>
            </w:r>
            <w:r w:rsidRPr="00A41859">
              <w:t xml:space="preserve">, within 3 months of appearance </w:t>
            </w:r>
            <w:r w:rsidRPr="00A41859">
              <w:fldChar w:fldCharType="begin"/>
            </w:r>
            <w:r w:rsidRPr="00A41859">
              <w:instrText xml:space="preserve"> ADDIN EN.CITE &lt;EndNote&gt;&lt;Cite&gt;&lt;Author&gt;Lafond&lt;/Author&gt;&lt;Year&gt;2006&lt;/Year&gt;&lt;RecNum&gt;5&lt;/RecNum&gt;&lt;DisplayText&gt;(2)&lt;/DisplayText&gt;&lt;record&gt;&lt;rec-number&gt;5&lt;/rec-number&gt;&lt;foreign-keys&gt;&lt;key app="EN" db-id="2azv52r5g9zffjevde4v22w32zs5sw0ea5zd" timestamp="1731617029"&gt;5&lt;/key&gt;&lt;/foreign-keys&gt;&lt;ref-type name="Journal Article"&gt;17&lt;/ref-type&gt;&lt;contributors&gt;&lt;authors&gt;&lt;author&gt;Lafond, R. E.&lt;/author&gt;&lt;author&gt;Lukehart, S. A.&lt;/author&gt;&lt;/authors&gt;&lt;/contributors&gt;&lt;auth-address&gt;Department of Medicine, Box 359779, Harborview Medical Center, 325 Ninth Ave., Seattle, WA 98104, USA.&lt;/auth-address&gt;&lt;titles&gt;&lt;title&gt;Biological basis for syphilis&lt;/title&gt;&lt;secondary-title&gt;Clin Microbiol Rev&lt;/secondary-title&gt;&lt;/titles&gt;&lt;periodical&gt;&lt;full-title&gt;Clin Microbiol Rev&lt;/full-title&gt;&lt;/periodical&gt;&lt;pages&gt;29-49&lt;/pages&gt;&lt;volume&gt;19&lt;/volume&gt;&lt;number&gt;1&lt;/number&gt;&lt;edition&gt;2006/01/19&lt;/edition&gt;&lt;keywords&gt;&lt;keyword&gt;Amino Acid Sequence&lt;/keyword&gt;&lt;keyword&gt;Bacterial Outer Membrane Proteins/chemistry&lt;/keyword&gt;&lt;keyword&gt;Humans&lt;/keyword&gt;&lt;keyword&gt;Molecular Sequence Data&lt;/keyword&gt;&lt;keyword&gt;Sequence Alignment&lt;/keyword&gt;&lt;keyword&gt;*Syphilis/immunology/microbiology/physiopathology/prevention &amp;amp; control&lt;/keyword&gt;&lt;keyword&gt;Treponema pallidum/classification/genetics/*pathogenicity/*physiology&lt;/keyword&gt;&lt;/keywords&gt;&lt;dates&gt;&lt;year&gt;2006&lt;/year&gt;&lt;pub-dates&gt;&lt;date&gt;Jan&lt;/date&gt;&lt;/pub-dates&gt;&lt;/dates&gt;&lt;isbn&gt;0893-8512 (Print)&amp;#xD;1098-6618 (Electronic)&amp;#xD;0893-8512 (Linking)&lt;/isbn&gt;&lt;accession-num&gt;16418521&lt;/accession-num&gt;&lt;urls&gt;&lt;related-urls&gt;&lt;url&gt;https://www.ncbi.nlm.nih.gov/pubmed/16418521&lt;/url&gt;&lt;/related-urls&gt;&lt;/urls&gt;&lt;custom2&gt;PMC1360276&lt;/custom2&gt;&lt;electronic-resource-num&gt;10.1128/CMR.19.1.29-49.2006&lt;/electronic-resource-num&gt;&lt;/record&gt;&lt;/Cite&gt;&lt;/EndNote&gt;</w:instrText>
            </w:r>
            <w:r w:rsidRPr="00A41859">
              <w:fldChar w:fldCharType="separate"/>
            </w:r>
            <w:r w:rsidRPr="00A41859">
              <w:t>(2)</w:t>
            </w:r>
            <w:r w:rsidRPr="00A41859">
              <w:fldChar w:fldCharType="end"/>
            </w:r>
          </w:p>
          <w:p w14:paraId="7F725A2D" w14:textId="52363346" w:rsidR="00A41859" w:rsidRPr="00A41859" w:rsidRDefault="00A41859" w:rsidP="0048796A">
            <w:pPr>
              <w:pStyle w:val="NoSpacing"/>
              <w:numPr>
                <w:ilvl w:val="0"/>
                <w:numId w:val="16"/>
              </w:numPr>
              <w:cnfStyle w:val="000000100000" w:firstRow="0" w:lastRow="0" w:firstColumn="0" w:lastColumn="0" w:oddVBand="0" w:evenVBand="0" w:oddHBand="1" w:evenHBand="0" w:firstRowFirstColumn="0" w:firstRowLastColumn="0" w:lastRowFirstColumn="0" w:lastRowLastColumn="0"/>
            </w:pPr>
            <w:r>
              <w:t>Estimated overall duration: 2-5months</w:t>
            </w:r>
          </w:p>
        </w:tc>
      </w:tr>
      <w:tr w:rsidR="00A41859" w:rsidRPr="00A41859" w14:paraId="0F8BF3C4"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4019E989" w14:textId="38720BE5" w:rsidR="00A41859" w:rsidRPr="00A41859" w:rsidRDefault="00A41859" w:rsidP="0048796A">
            <w:pPr>
              <w:pStyle w:val="NoSpacing"/>
              <w:jc w:val="left"/>
            </w:pPr>
            <w:r w:rsidRPr="00A41859">
              <w:t>Duration of PS</w:t>
            </w:r>
          </w:p>
        </w:tc>
        <w:tc>
          <w:tcPr>
            <w:tcW w:w="6684" w:type="dxa"/>
          </w:tcPr>
          <w:p w14:paraId="18404835" w14:textId="7365ADBF" w:rsidR="00A41859" w:rsidRDefault="00A41859" w:rsidP="0048796A">
            <w:pPr>
              <w:pStyle w:val="NoSpacing"/>
              <w:numPr>
                <w:ilvl w:val="0"/>
                <w:numId w:val="16"/>
              </w:numPr>
              <w:cnfStyle w:val="000000000000" w:firstRow="0" w:lastRow="0" w:firstColumn="0" w:lastColumn="0" w:oddVBand="0" w:evenVBand="0" w:oddHBand="0" w:evenHBand="0" w:firstRowFirstColumn="0" w:firstRowLastColumn="0" w:lastRowFirstColumn="0" w:lastRowLastColumn="0"/>
            </w:pPr>
            <w:r>
              <w:t xml:space="preserve">Estimated 3-7months? </w:t>
            </w:r>
          </w:p>
          <w:p w14:paraId="723926E5" w14:textId="77777777" w:rsid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t xml:space="preserve">What about those not developing secondary syphilis? </w:t>
            </w:r>
          </w:p>
          <w:p w14:paraId="3D210F27" w14:textId="38AF9679"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t xml:space="preserve">If we combine primary and secondary, how do we model relapse to secondary? </w:t>
            </w:r>
          </w:p>
        </w:tc>
      </w:tr>
      <w:tr w:rsidR="00A41859" w:rsidRPr="00A41859" w14:paraId="46FDE17C"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07136020" w14:textId="5F7BF131" w:rsidR="00A41859" w:rsidRPr="0048796A" w:rsidRDefault="00A41859" w:rsidP="0048796A">
            <w:pPr>
              <w:pStyle w:val="NoSpacing"/>
              <w:jc w:val="left"/>
              <w:rPr>
                <w:b/>
                <w:bCs/>
              </w:rPr>
            </w:pPr>
            <w:r w:rsidRPr="0048796A">
              <w:rPr>
                <w:b/>
                <w:bCs/>
              </w:rPr>
              <w:t>Late</w:t>
            </w:r>
            <w:r w:rsidR="0048796A" w:rsidRPr="0048796A">
              <w:rPr>
                <w:b/>
                <w:bCs/>
              </w:rPr>
              <w:t xml:space="preserve"> (tertiary) syphilis</w:t>
            </w:r>
          </w:p>
        </w:tc>
        <w:tc>
          <w:tcPr>
            <w:tcW w:w="6684" w:type="dxa"/>
          </w:tcPr>
          <w:p w14:paraId="0D5B6EC4" w14:textId="121BADB9"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6DB3315C"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292DF67C" w14:textId="5BE9690D" w:rsidR="00A41859" w:rsidRPr="00A41859" w:rsidRDefault="0048796A" w:rsidP="0048796A">
            <w:pPr>
              <w:pStyle w:val="NoSpacing"/>
              <w:jc w:val="left"/>
            </w:pPr>
            <w:r>
              <w:t xml:space="preserve">Proportion developing </w:t>
            </w:r>
            <w:proofErr w:type="spellStart"/>
            <w:r>
              <w:t>ter</w:t>
            </w:r>
            <w:proofErr w:type="spellEnd"/>
            <w:r>
              <w:t xml:space="preserve"> syphilis</w:t>
            </w:r>
          </w:p>
        </w:tc>
        <w:tc>
          <w:tcPr>
            <w:tcW w:w="6684" w:type="dxa"/>
          </w:tcPr>
          <w:p w14:paraId="6355CD55" w14:textId="7D774968" w:rsidR="00A41859" w:rsidRPr="00A41859" w:rsidRDefault="0048796A" w:rsidP="0048796A">
            <w:pPr>
              <w:pStyle w:val="NoSpacing"/>
              <w:cnfStyle w:val="000000000000" w:firstRow="0" w:lastRow="0" w:firstColumn="0" w:lastColumn="0" w:oddVBand="0" w:evenVBand="0" w:oddHBand="0" w:evenHBand="0" w:firstRowFirstColumn="0" w:firstRowLastColumn="0" w:lastRowFirstColumn="0" w:lastRowLastColumn="0"/>
            </w:pPr>
            <w:r>
              <w:t xml:space="preserve">25-40% </w:t>
            </w:r>
            <w:r>
              <w:fldChar w:fldCharType="begin"/>
            </w:r>
            <w:r>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fldChar w:fldCharType="separate"/>
            </w:r>
            <w:r>
              <w:rPr>
                <w:noProof/>
              </w:rPr>
              <w:t>(1)</w:t>
            </w:r>
            <w:r>
              <w:fldChar w:fldCharType="end"/>
            </w:r>
          </w:p>
        </w:tc>
      </w:tr>
      <w:tr w:rsidR="00A41859" w:rsidRPr="00A41859" w14:paraId="51644B8B"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3C77D51B" w14:textId="66A7256C" w:rsidR="00A41859" w:rsidRPr="00A41859" w:rsidRDefault="0048796A" w:rsidP="0048796A">
            <w:pPr>
              <w:pStyle w:val="NoSpacing"/>
              <w:jc w:val="left"/>
            </w:pPr>
            <w:r>
              <w:t>Time to tertiary syphilis</w:t>
            </w:r>
          </w:p>
        </w:tc>
        <w:tc>
          <w:tcPr>
            <w:tcW w:w="6684" w:type="dxa"/>
          </w:tcPr>
          <w:p w14:paraId="5C37527C" w14:textId="6312E915" w:rsidR="00A41859" w:rsidRPr="00A41859" w:rsidRDefault="0048796A" w:rsidP="0048796A">
            <w:pPr>
              <w:pStyle w:val="NoSpacing"/>
              <w:cnfStyle w:val="000000100000" w:firstRow="0" w:lastRow="0" w:firstColumn="0" w:lastColumn="0" w:oddVBand="0" w:evenVBand="0" w:oddHBand="1" w:evenHBand="0" w:firstRowFirstColumn="0" w:firstRowLastColumn="0" w:lastRowFirstColumn="0" w:lastRowLastColumn="0"/>
            </w:pPr>
            <w:r>
              <w:t xml:space="preserve">1-30 years </w:t>
            </w:r>
            <w:r>
              <w:fldChar w:fldCharType="begin"/>
            </w:r>
            <w:r>
              <w:instrText xml:space="preserve"> ADDIN EN.CITE &lt;EndNote&gt;&lt;Cite&gt;&lt;Author&gt;Hicks&lt;/Author&gt;&lt;Year&gt;2021&lt;/Year&gt;&lt;RecNum&gt;3&lt;/RecNum&gt;&lt;DisplayText&gt;(1)&lt;/DisplayText&gt;&lt;record&gt;&lt;rec-number&gt;3&lt;/rec-number&gt;&lt;foreign-keys&gt;&lt;key app="EN" db-id="2azv52r5g9zffjevde4v22w32zs5sw0ea5zd" timestamp="1731615232"&gt;3&lt;/key&gt;&lt;/foreign-keys&gt;&lt;ref-type name="Journal Article"&gt;17&lt;/ref-type&gt;&lt;contributors&gt;&lt;authors&gt;&lt;author&gt;Hicks, Charles B&lt;/author&gt;&lt;author&gt;Clement, Meredith&lt;/author&gt;&lt;/authors&gt;&lt;/contributors&gt;&lt;titles&gt;&lt;title&gt;Syphilis: epidemiology, pathophysiology, and clinical manifestations in patients without HIV&lt;/title&gt;&lt;secondary-title&gt;UpToDate, Alphen aan den Rijn, Netherlands: Wolters Kluwer https://www. uptodate. com/contents/syphilis-epidemiology-pathophysiology-and-clinical-manifestations-in-patients-without-hiv (Accessed 23 November 2023.)&lt;/secondary-title&gt;&lt;/titles&gt;&lt;periodical&gt;&lt;full-title&gt;UpToDate, Alphen aan den Rijn, Netherlands: Wolters Kluwer https://www. uptodate. com/contents/syphilis-epidemiology-pathophysiology-and-clinical-manifestations-in-patients-without-hiv (Accessed 23 November 2023.)&lt;/full-title&gt;&lt;/periodical&gt;&lt;dates&gt;&lt;year&gt;2021&lt;/year&gt;&lt;/dates&gt;&lt;urls&gt;&lt;/urls&gt;&lt;/record&gt;&lt;/Cite&gt;&lt;/EndNote&gt;</w:instrText>
            </w:r>
            <w:r>
              <w:fldChar w:fldCharType="separate"/>
            </w:r>
            <w:r>
              <w:rPr>
                <w:noProof/>
              </w:rPr>
              <w:t>(1)</w:t>
            </w:r>
            <w:r>
              <w:fldChar w:fldCharType="end"/>
            </w:r>
          </w:p>
        </w:tc>
      </w:tr>
      <w:tr w:rsidR="00A41859" w:rsidRPr="00A41859" w14:paraId="09AC66DD"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75E6B285" w14:textId="77777777" w:rsidR="00A41859" w:rsidRPr="00A41859" w:rsidRDefault="00A41859" w:rsidP="0048796A">
            <w:pPr>
              <w:pStyle w:val="NoSpacing"/>
              <w:jc w:val="left"/>
            </w:pPr>
          </w:p>
        </w:tc>
        <w:tc>
          <w:tcPr>
            <w:tcW w:w="6684" w:type="dxa"/>
          </w:tcPr>
          <w:p w14:paraId="2E5B8FE7" w14:textId="77777777"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p>
        </w:tc>
      </w:tr>
      <w:tr w:rsidR="00A41859" w:rsidRPr="00A41859" w14:paraId="0D77AB7A"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245896D9" w14:textId="77777777" w:rsidR="00A41859" w:rsidRPr="00A41859" w:rsidRDefault="00A41859" w:rsidP="0048796A">
            <w:pPr>
              <w:pStyle w:val="NoSpacing"/>
              <w:jc w:val="left"/>
            </w:pPr>
          </w:p>
        </w:tc>
        <w:tc>
          <w:tcPr>
            <w:tcW w:w="6684" w:type="dxa"/>
          </w:tcPr>
          <w:p w14:paraId="759FC5E4" w14:textId="77777777"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06A11F87"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14C03D0C" w14:textId="6A0D9CF5" w:rsidR="00A41859" w:rsidRPr="00A41859" w:rsidRDefault="00A41859" w:rsidP="0048796A">
            <w:pPr>
              <w:pStyle w:val="NoSpacing"/>
              <w:jc w:val="left"/>
            </w:pPr>
          </w:p>
        </w:tc>
        <w:tc>
          <w:tcPr>
            <w:tcW w:w="6684" w:type="dxa"/>
          </w:tcPr>
          <w:p w14:paraId="2DF2B786" w14:textId="64C1635C"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rPr>
                <w:i/>
                <w:iCs/>
              </w:rPr>
            </w:pPr>
          </w:p>
        </w:tc>
      </w:tr>
      <w:tr w:rsidR="00A41859" w:rsidRPr="00A41859" w14:paraId="1F30CE69"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326221A3" w14:textId="5D6D409F" w:rsidR="00A41859" w:rsidRPr="0048796A" w:rsidRDefault="00A41859" w:rsidP="0048796A">
            <w:pPr>
              <w:pStyle w:val="NoSpacing"/>
              <w:jc w:val="left"/>
              <w:rPr>
                <w:b/>
                <w:bCs/>
              </w:rPr>
            </w:pPr>
            <w:r w:rsidRPr="0048796A">
              <w:rPr>
                <w:b/>
                <w:bCs/>
              </w:rPr>
              <w:t xml:space="preserve">Relapse to secondary </w:t>
            </w:r>
          </w:p>
        </w:tc>
        <w:tc>
          <w:tcPr>
            <w:tcW w:w="6684" w:type="dxa"/>
          </w:tcPr>
          <w:p w14:paraId="79B13AFC" w14:textId="77777777" w:rsid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322E472B"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6E4323BB" w14:textId="3CAE0672" w:rsidR="00A41859" w:rsidRPr="00A41859" w:rsidRDefault="00A41859" w:rsidP="0048796A">
            <w:pPr>
              <w:pStyle w:val="NoSpacing"/>
              <w:jc w:val="left"/>
            </w:pPr>
            <w:r w:rsidRPr="00A41859">
              <w:t>% relapse EL to PS</w:t>
            </w:r>
          </w:p>
        </w:tc>
        <w:tc>
          <w:tcPr>
            <w:tcW w:w="6684" w:type="dxa"/>
          </w:tcPr>
          <w:p w14:paraId="20BEA4C9" w14:textId="1BBF4066"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t>25% * 90%</w:t>
            </w:r>
          </w:p>
        </w:tc>
      </w:tr>
      <w:tr w:rsidR="00A41859" w:rsidRPr="00A41859" w14:paraId="1BEFDCFE"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346D02C1" w14:textId="12A0FDF4" w:rsidR="00A41859" w:rsidRPr="00A41859" w:rsidRDefault="00A41859" w:rsidP="0048796A">
            <w:pPr>
              <w:pStyle w:val="NoSpacing"/>
              <w:jc w:val="left"/>
            </w:pPr>
            <w:r w:rsidRPr="00A41859">
              <w:t xml:space="preserve">% relapse </w:t>
            </w:r>
            <w:r>
              <w:t>L</w:t>
            </w:r>
            <w:r w:rsidRPr="00A41859">
              <w:t>L to PS</w:t>
            </w:r>
          </w:p>
        </w:tc>
        <w:tc>
          <w:tcPr>
            <w:tcW w:w="6684" w:type="dxa"/>
          </w:tcPr>
          <w:p w14:paraId="550F808D" w14:textId="23F89A53"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r>
              <w:t>25% * (4% over year 2 and rest over 4 years)</w:t>
            </w:r>
          </w:p>
        </w:tc>
      </w:tr>
      <w:tr w:rsidR="00A41859" w:rsidRPr="00A41859" w14:paraId="083AA85B"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619284A6" w14:textId="3F4F9989" w:rsidR="00A41859" w:rsidRPr="00A41859" w:rsidRDefault="00A41859" w:rsidP="0048796A">
            <w:pPr>
              <w:pStyle w:val="NoSpacing"/>
              <w:jc w:val="left"/>
            </w:pPr>
          </w:p>
        </w:tc>
        <w:tc>
          <w:tcPr>
            <w:tcW w:w="6684" w:type="dxa"/>
          </w:tcPr>
          <w:p w14:paraId="4CF7BF27" w14:textId="134537B9"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p>
        </w:tc>
      </w:tr>
      <w:tr w:rsidR="00A41859" w:rsidRPr="00A41859" w14:paraId="5FD2D992"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70FB45CC" w14:textId="0689ABDE" w:rsidR="00A41859" w:rsidRPr="0048796A" w:rsidRDefault="00A41859" w:rsidP="0048796A">
            <w:pPr>
              <w:pStyle w:val="NoSpacing"/>
              <w:jc w:val="left"/>
              <w:rPr>
                <w:b/>
                <w:bCs/>
              </w:rPr>
            </w:pPr>
            <w:r w:rsidRPr="0048796A">
              <w:rPr>
                <w:b/>
                <w:bCs/>
              </w:rPr>
              <w:t>Infectiousness</w:t>
            </w:r>
          </w:p>
        </w:tc>
        <w:tc>
          <w:tcPr>
            <w:tcW w:w="6684" w:type="dxa"/>
          </w:tcPr>
          <w:p w14:paraId="72B1A4A8" w14:textId="77777777"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p>
        </w:tc>
      </w:tr>
      <w:tr w:rsidR="00A41859" w:rsidRPr="00A41859" w14:paraId="5E011874"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650D6F0B" w14:textId="6DC16F54" w:rsidR="00A41859" w:rsidRPr="00A41859" w:rsidRDefault="00A41859" w:rsidP="0048796A">
            <w:pPr>
              <w:pStyle w:val="NoSpacing"/>
              <w:jc w:val="left"/>
            </w:pPr>
            <w:r w:rsidRPr="00A41859">
              <w:t>Infectiousness PS</w:t>
            </w:r>
          </w:p>
        </w:tc>
        <w:tc>
          <w:tcPr>
            <w:tcW w:w="6684" w:type="dxa"/>
          </w:tcPr>
          <w:p w14:paraId="4F69EFE8" w14:textId="30D8E3F3" w:rsidR="00A41859" w:rsidRPr="00A41859" w:rsidRDefault="00A41859" w:rsidP="0048796A">
            <w:pPr>
              <w:pStyle w:val="NoSpacing"/>
              <w:cnfStyle w:val="000000000000" w:firstRow="0" w:lastRow="0" w:firstColumn="0" w:lastColumn="0" w:oddVBand="0" w:evenVBand="0" w:oddHBand="0" w:evenHBand="0" w:firstRowFirstColumn="0" w:firstRowLastColumn="0" w:lastRowFirstColumn="0" w:lastRowLastColumn="0"/>
            </w:pPr>
            <w:r>
              <w:t>Assume at 1 (max)</w:t>
            </w:r>
          </w:p>
        </w:tc>
      </w:tr>
      <w:tr w:rsidR="00A41859" w:rsidRPr="00A41859" w14:paraId="5ACB4F06"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293EEA39" w14:textId="007DE6BB" w:rsidR="00A41859" w:rsidRPr="00A41859" w:rsidRDefault="00A41859" w:rsidP="0048796A">
            <w:pPr>
              <w:pStyle w:val="NoSpacing"/>
              <w:jc w:val="left"/>
            </w:pPr>
            <w:r>
              <w:t>EL/LL</w:t>
            </w:r>
          </w:p>
        </w:tc>
        <w:tc>
          <w:tcPr>
            <w:tcW w:w="6684" w:type="dxa"/>
          </w:tcPr>
          <w:p w14:paraId="6DAC4A12" w14:textId="229379AA" w:rsidR="00A41859" w:rsidRPr="00A41859" w:rsidRDefault="00A41859" w:rsidP="0048796A">
            <w:pPr>
              <w:pStyle w:val="NoSpacing"/>
              <w:cnfStyle w:val="000000100000" w:firstRow="0" w:lastRow="0" w:firstColumn="0" w:lastColumn="0" w:oddVBand="0" w:evenVBand="0" w:oddHBand="1" w:evenHBand="0" w:firstRowFirstColumn="0" w:firstRowLastColumn="0" w:lastRowFirstColumn="0" w:lastRowLastColumn="0"/>
            </w:pPr>
            <w:r>
              <w:t>0 except for pregnant women?</w:t>
            </w:r>
          </w:p>
        </w:tc>
      </w:tr>
      <w:tr w:rsidR="00A41859" w:rsidRPr="00A41859" w14:paraId="41846F61"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44EDC79B" w14:textId="77777777" w:rsidR="00A41859" w:rsidRPr="00A41859" w:rsidRDefault="00A41859" w:rsidP="00A41859">
            <w:pPr>
              <w:pStyle w:val="NoSpacing"/>
            </w:pPr>
          </w:p>
        </w:tc>
        <w:tc>
          <w:tcPr>
            <w:tcW w:w="6684" w:type="dxa"/>
          </w:tcPr>
          <w:p w14:paraId="563563A8" w14:textId="77777777" w:rsidR="00A41859" w:rsidRDefault="009E00E7" w:rsidP="00A41859">
            <w:pPr>
              <w:pStyle w:val="NoSpacing"/>
              <w:cnfStyle w:val="000000000000" w:firstRow="0" w:lastRow="0" w:firstColumn="0" w:lastColumn="0" w:oddVBand="0" w:evenVBand="0" w:oddHBand="0" w:evenHBand="0" w:firstRowFirstColumn="0" w:firstRowLastColumn="0" w:lastRowFirstColumn="0" w:lastRowLastColumn="0"/>
            </w:pPr>
            <w:r>
              <w:t>Some sources suggest infectivity during EL/LL for up to 2 years:</w:t>
            </w:r>
          </w:p>
          <w:p w14:paraId="710F5C39" w14:textId="668A097D" w:rsidR="009E00E7" w:rsidRPr="00A41859" w:rsidRDefault="009E00E7" w:rsidP="009E00E7">
            <w:pPr>
              <w:pStyle w:val="NoSpacing"/>
              <w:cnfStyle w:val="000000000000" w:firstRow="0" w:lastRow="0" w:firstColumn="0" w:lastColumn="0" w:oddVBand="0" w:evenVBand="0" w:oddHBand="0" w:evenHBand="0" w:firstRowFirstColumn="0" w:firstRowLastColumn="0" w:lastRowFirstColumn="0" w:lastRowLastColumn="0"/>
            </w:pPr>
            <w:r w:rsidRPr="009E00E7">
              <w:rPr>
                <w:i/>
                <w:iCs/>
              </w:rPr>
              <w:t>The patient may be still infective during the early</w:t>
            </w:r>
            <w:r>
              <w:rPr>
                <w:i/>
                <w:iCs/>
              </w:rPr>
              <w:t xml:space="preserve"> </w:t>
            </w:r>
            <w:r w:rsidRPr="009E00E7">
              <w:rPr>
                <w:i/>
                <w:iCs/>
              </w:rPr>
              <w:t>latent stage. Untreated syphilis is considered communicable</w:t>
            </w:r>
            <w:r>
              <w:rPr>
                <w:i/>
                <w:iCs/>
              </w:rPr>
              <w:t xml:space="preserve"> </w:t>
            </w:r>
            <w:r w:rsidRPr="009E00E7">
              <w:rPr>
                <w:i/>
                <w:iCs/>
              </w:rPr>
              <w:t>for 2 years after the infection.</w:t>
            </w:r>
            <w:r>
              <w:rPr>
                <w:i/>
                <w:iCs/>
              </w:rPr>
              <w:t xml:space="preserve"> </w:t>
            </w:r>
            <w:r>
              <w:rPr>
                <w:i/>
                <w:iCs/>
              </w:rPr>
              <w:fldChar w:fldCharType="begin"/>
            </w:r>
            <w:r>
              <w:rPr>
                <w:i/>
                <w:iCs/>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Pr>
                <w:i/>
                <w:iCs/>
              </w:rPr>
              <w:fldChar w:fldCharType="separate"/>
            </w:r>
            <w:r>
              <w:rPr>
                <w:i/>
                <w:iCs/>
                <w:noProof/>
              </w:rPr>
              <w:t>(5)</w:t>
            </w:r>
            <w:r>
              <w:rPr>
                <w:i/>
                <w:iCs/>
              </w:rPr>
              <w:fldChar w:fldCharType="end"/>
            </w:r>
          </w:p>
        </w:tc>
      </w:tr>
      <w:tr w:rsidR="009E00E7" w:rsidRPr="00A41859" w14:paraId="5B4BD8A0"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4199E2D5" w14:textId="77777777" w:rsidR="009E00E7" w:rsidRPr="00A41859" w:rsidRDefault="009E00E7" w:rsidP="00A41859">
            <w:pPr>
              <w:pStyle w:val="NoSpacing"/>
            </w:pPr>
          </w:p>
        </w:tc>
        <w:tc>
          <w:tcPr>
            <w:tcW w:w="6684" w:type="dxa"/>
          </w:tcPr>
          <w:p w14:paraId="479FDF71" w14:textId="77777777" w:rsidR="009E00E7" w:rsidRPr="00A41859" w:rsidRDefault="009E00E7" w:rsidP="00A41859">
            <w:pPr>
              <w:pStyle w:val="NoSpacing"/>
              <w:cnfStyle w:val="000000100000" w:firstRow="0" w:lastRow="0" w:firstColumn="0" w:lastColumn="0" w:oddVBand="0" w:evenVBand="0" w:oddHBand="1" w:evenHBand="0" w:firstRowFirstColumn="0" w:firstRowLastColumn="0" w:lastRowFirstColumn="0" w:lastRowLastColumn="0"/>
            </w:pPr>
          </w:p>
        </w:tc>
      </w:tr>
      <w:tr w:rsidR="009E00E7" w:rsidRPr="00A41859" w14:paraId="1923952E"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438B9986" w14:textId="77777777" w:rsidR="009E00E7" w:rsidRPr="00A41859" w:rsidRDefault="009E00E7" w:rsidP="00A41859">
            <w:pPr>
              <w:pStyle w:val="NoSpacing"/>
            </w:pPr>
          </w:p>
        </w:tc>
        <w:tc>
          <w:tcPr>
            <w:tcW w:w="6684" w:type="dxa"/>
          </w:tcPr>
          <w:p w14:paraId="5D8D8491" w14:textId="77777777" w:rsidR="009E00E7" w:rsidRPr="00A41859" w:rsidRDefault="009E00E7" w:rsidP="00A41859">
            <w:pPr>
              <w:pStyle w:val="NoSpacing"/>
              <w:cnfStyle w:val="000000000000" w:firstRow="0" w:lastRow="0" w:firstColumn="0" w:lastColumn="0" w:oddVBand="0" w:evenVBand="0" w:oddHBand="0" w:evenHBand="0" w:firstRowFirstColumn="0" w:firstRowLastColumn="0" w:lastRowFirstColumn="0" w:lastRowLastColumn="0"/>
            </w:pPr>
          </w:p>
        </w:tc>
      </w:tr>
      <w:tr w:rsidR="009E00E7" w:rsidRPr="00A41859" w14:paraId="54BC7265"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78B2F871" w14:textId="77777777" w:rsidR="009E00E7" w:rsidRPr="00A41859" w:rsidRDefault="009E00E7" w:rsidP="00A41859">
            <w:pPr>
              <w:pStyle w:val="NoSpacing"/>
            </w:pPr>
          </w:p>
        </w:tc>
        <w:tc>
          <w:tcPr>
            <w:tcW w:w="6684" w:type="dxa"/>
          </w:tcPr>
          <w:p w14:paraId="04F20BD4" w14:textId="77777777" w:rsidR="009E00E7" w:rsidRPr="00A41859" w:rsidRDefault="009E00E7" w:rsidP="00A41859">
            <w:pPr>
              <w:pStyle w:val="NoSpacing"/>
              <w:cnfStyle w:val="000000100000" w:firstRow="0" w:lastRow="0" w:firstColumn="0" w:lastColumn="0" w:oddVBand="0" w:evenVBand="0" w:oddHBand="1" w:evenHBand="0" w:firstRowFirstColumn="0" w:firstRowLastColumn="0" w:lastRowFirstColumn="0" w:lastRowLastColumn="0"/>
            </w:pPr>
          </w:p>
        </w:tc>
      </w:tr>
      <w:tr w:rsidR="0048796A" w:rsidRPr="00A41859" w14:paraId="15BB1B49"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3C87AC45" w14:textId="521B43AD" w:rsidR="0048796A" w:rsidRPr="0048796A" w:rsidRDefault="0048796A" w:rsidP="000A71C9">
            <w:pPr>
              <w:pStyle w:val="NoSpacing"/>
              <w:jc w:val="left"/>
              <w:rPr>
                <w:b/>
                <w:bCs/>
              </w:rPr>
            </w:pPr>
            <w:r w:rsidRPr="00A41859">
              <w:t>Symptomatic care seeking PS</w:t>
            </w:r>
          </w:p>
        </w:tc>
        <w:tc>
          <w:tcPr>
            <w:tcW w:w="6684" w:type="dxa"/>
          </w:tcPr>
          <w:p w14:paraId="3BE8A0C5" w14:textId="7B00142B" w:rsidR="0048796A" w:rsidRPr="00A41859" w:rsidRDefault="0048796A" w:rsidP="000A71C9">
            <w:pPr>
              <w:pStyle w:val="NoSpacing"/>
              <w:cnfStyle w:val="000000000000" w:firstRow="0" w:lastRow="0" w:firstColumn="0" w:lastColumn="0" w:oddVBand="0" w:evenVBand="0" w:oddHBand="0" w:evenHBand="0" w:firstRowFirstColumn="0" w:firstRowLastColumn="0" w:lastRowFirstColumn="0" w:lastRowLastColumn="0"/>
            </w:pPr>
            <w:r w:rsidRPr="00A41859">
              <w:rPr>
                <w:i/>
                <w:iCs/>
              </w:rPr>
              <w:t xml:space="preserve">What proportion develop secondary syphilis or notice it? </w:t>
            </w:r>
          </w:p>
        </w:tc>
      </w:tr>
      <w:tr w:rsidR="000A71C9" w:rsidRPr="00A41859" w14:paraId="77213A3C"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4D48D591" w14:textId="75F92FD4" w:rsidR="000A71C9" w:rsidRPr="00A41859" w:rsidRDefault="000A71C9" w:rsidP="000A71C9">
            <w:pPr>
              <w:pStyle w:val="NoSpacing"/>
              <w:jc w:val="left"/>
            </w:pPr>
            <w:r>
              <w:t>Lower care seeking rate among MSM</w:t>
            </w:r>
            <w:r w:rsidR="009E00E7">
              <w:t xml:space="preserve"> &amp; women</w:t>
            </w:r>
            <w:r>
              <w:t xml:space="preserve">? </w:t>
            </w:r>
          </w:p>
        </w:tc>
        <w:tc>
          <w:tcPr>
            <w:tcW w:w="6684" w:type="dxa"/>
          </w:tcPr>
          <w:p w14:paraId="3406FA1B" w14:textId="77777777" w:rsidR="000A71C9" w:rsidRPr="000A71C9" w:rsidRDefault="000A71C9" w:rsidP="000A71C9">
            <w:pPr>
              <w:pStyle w:val="NoSpacing"/>
              <w:cnfStyle w:val="000000100000" w:firstRow="0" w:lastRow="0" w:firstColumn="0" w:lastColumn="0" w:oddVBand="0" w:evenVBand="0" w:oddHBand="1" w:evenHBand="0" w:firstRowFirstColumn="0" w:firstRowLastColumn="0" w:lastRowFirstColumn="0" w:lastRowLastColumn="0"/>
              <w:rPr>
                <w:i/>
                <w:iCs/>
              </w:rPr>
            </w:pPr>
            <w:r w:rsidRPr="000A71C9">
              <w:rPr>
                <w:i/>
                <w:iCs/>
              </w:rPr>
              <w:t>In heterosexual men, primary chancres most commonly</w:t>
            </w:r>
            <w:r>
              <w:rPr>
                <w:i/>
                <w:iCs/>
              </w:rPr>
              <w:t xml:space="preserve"> </w:t>
            </w:r>
            <w:r w:rsidRPr="000A71C9">
              <w:rPr>
                <w:i/>
                <w:iCs/>
              </w:rPr>
              <w:t>occur on the penis. Among MSM 32–36% have</w:t>
            </w:r>
            <w:r>
              <w:rPr>
                <w:i/>
                <w:iCs/>
              </w:rPr>
              <w:t xml:space="preserve"> </w:t>
            </w:r>
            <w:r w:rsidRPr="000A71C9">
              <w:rPr>
                <w:i/>
                <w:iCs/>
              </w:rPr>
              <w:t>primary chancres in other sites, including the rectum,</w:t>
            </w:r>
          </w:p>
          <w:p w14:paraId="78E349D4" w14:textId="77777777" w:rsidR="009E00E7" w:rsidRPr="009E00E7" w:rsidRDefault="000A71C9" w:rsidP="009E00E7">
            <w:pPr>
              <w:pStyle w:val="NoSpacing"/>
              <w:cnfStyle w:val="000000100000" w:firstRow="0" w:lastRow="0" w:firstColumn="0" w:lastColumn="0" w:oddVBand="0" w:evenVBand="0" w:oddHBand="1" w:evenHBand="0" w:firstRowFirstColumn="0" w:firstRowLastColumn="0" w:lastRowFirstColumn="0" w:lastRowLastColumn="0"/>
              <w:rPr>
                <w:i/>
                <w:iCs/>
              </w:rPr>
            </w:pPr>
            <w:r w:rsidRPr="000A71C9">
              <w:rPr>
                <w:i/>
                <w:iCs/>
              </w:rPr>
              <w:t>anal canal, and oral cavity</w:t>
            </w:r>
            <w:r w:rsidR="009E00E7">
              <w:rPr>
                <w:i/>
                <w:iCs/>
              </w:rPr>
              <w:t xml:space="preserve">. </w:t>
            </w:r>
            <w:r w:rsidR="009E00E7" w:rsidRPr="009E00E7">
              <w:rPr>
                <w:i/>
                <w:iCs/>
              </w:rPr>
              <w:t>In women, the primary chancre usually occurs on</w:t>
            </w:r>
          </w:p>
          <w:p w14:paraId="7E35F5BC" w14:textId="42943889" w:rsidR="000A71C9" w:rsidRPr="00A41859" w:rsidRDefault="009E00E7" w:rsidP="009E00E7">
            <w:pPr>
              <w:pStyle w:val="NoSpacing"/>
              <w:cnfStyle w:val="000000100000" w:firstRow="0" w:lastRow="0" w:firstColumn="0" w:lastColumn="0" w:oddVBand="0" w:evenVBand="0" w:oddHBand="1" w:evenHBand="0" w:firstRowFirstColumn="0" w:firstRowLastColumn="0" w:lastRowFirstColumn="0" w:lastRowLastColumn="0"/>
              <w:rPr>
                <w:i/>
                <w:iCs/>
              </w:rPr>
            </w:pPr>
            <w:r w:rsidRPr="009E00E7">
              <w:rPr>
                <w:i/>
                <w:iCs/>
              </w:rPr>
              <w:t>the labia or cervix.</w:t>
            </w:r>
            <w:r>
              <w:rPr>
                <w:i/>
                <w:iCs/>
              </w:rPr>
              <w:fldChar w:fldCharType="begin"/>
            </w:r>
            <w:r>
              <w:rPr>
                <w:i/>
                <w:iCs/>
              </w:rPr>
              <w:instrText xml:space="preserve"> ADDIN EN.CITE &lt;EndNote&gt;&lt;Cite&gt;&lt;Author&gt;Gross&lt;/Author&gt;&lt;Year&gt;2011&lt;/Year&gt;&lt;RecNum&gt;7&lt;/RecNum&gt;&lt;DisplayText&gt;(5)&lt;/DisplayText&gt;&lt;record&gt;&lt;rec-number&gt;7&lt;/rec-number&gt;&lt;foreign-keys&gt;&lt;key app="EN" db-id="2azv52r5g9zffjevde4v22w32zs5sw0ea5zd" timestamp="1731691826"&gt;7&lt;/key&gt;&lt;/foreign-keys&gt;&lt;ref-type name="Book"&gt;6&lt;/ref-type&gt;&lt;contributors&gt;&lt;authors&gt;&lt;author&gt;Gross, Gerd&lt;/author&gt;&lt;author&gt;Tyring, Stephen K&lt;/author&gt;&lt;/authors&gt;&lt;/contributors&gt;&lt;titles&gt;&lt;title&gt;Sexually transmitted infections and sexually transmitted diseases&lt;/title&gt;&lt;/titles&gt;&lt;dates&gt;&lt;year&gt;2011&lt;/year&gt;&lt;/dates&gt;&lt;publisher&gt;Springer Science &amp;amp; Business Media&lt;/publisher&gt;&lt;isbn&gt;3642146635&lt;/isbn&gt;&lt;urls&gt;&lt;/urls&gt;&lt;/record&gt;&lt;/Cite&gt;&lt;/EndNote&gt;</w:instrText>
            </w:r>
            <w:r>
              <w:rPr>
                <w:i/>
                <w:iCs/>
              </w:rPr>
              <w:fldChar w:fldCharType="separate"/>
            </w:r>
            <w:r>
              <w:rPr>
                <w:i/>
                <w:iCs/>
                <w:noProof/>
              </w:rPr>
              <w:t>(5)</w:t>
            </w:r>
            <w:r>
              <w:rPr>
                <w:i/>
                <w:iCs/>
              </w:rPr>
              <w:fldChar w:fldCharType="end"/>
            </w:r>
          </w:p>
        </w:tc>
      </w:tr>
      <w:tr w:rsidR="000A71C9" w:rsidRPr="00A41859" w14:paraId="0F52AA2D"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34D5AB55" w14:textId="77777777" w:rsidR="000A71C9" w:rsidRPr="00A41859" w:rsidRDefault="000A71C9" w:rsidP="000A71C9">
            <w:pPr>
              <w:pStyle w:val="NoSpacing"/>
              <w:jc w:val="left"/>
            </w:pPr>
          </w:p>
        </w:tc>
        <w:tc>
          <w:tcPr>
            <w:tcW w:w="6684" w:type="dxa"/>
          </w:tcPr>
          <w:p w14:paraId="041AB306" w14:textId="77777777" w:rsidR="000A71C9" w:rsidRPr="00A41859" w:rsidRDefault="000A71C9" w:rsidP="000A71C9">
            <w:pPr>
              <w:pStyle w:val="NoSpacing"/>
              <w:cnfStyle w:val="000000000000" w:firstRow="0" w:lastRow="0" w:firstColumn="0" w:lastColumn="0" w:oddVBand="0" w:evenVBand="0" w:oddHBand="0" w:evenHBand="0" w:firstRowFirstColumn="0" w:firstRowLastColumn="0" w:lastRowFirstColumn="0" w:lastRowLastColumn="0"/>
              <w:rPr>
                <w:i/>
                <w:iCs/>
              </w:rPr>
            </w:pPr>
          </w:p>
        </w:tc>
      </w:tr>
      <w:tr w:rsidR="000A71C9" w:rsidRPr="00A41859" w14:paraId="7FC141A6"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1DA168A3" w14:textId="77777777" w:rsidR="000A71C9" w:rsidRPr="00A41859" w:rsidRDefault="000A71C9" w:rsidP="000A71C9">
            <w:pPr>
              <w:pStyle w:val="NoSpacing"/>
              <w:jc w:val="left"/>
            </w:pPr>
          </w:p>
        </w:tc>
        <w:tc>
          <w:tcPr>
            <w:tcW w:w="6684" w:type="dxa"/>
          </w:tcPr>
          <w:p w14:paraId="5437E7B7" w14:textId="77777777" w:rsidR="000A71C9" w:rsidRPr="00A41859" w:rsidRDefault="000A71C9" w:rsidP="000A71C9">
            <w:pPr>
              <w:pStyle w:val="NoSpacing"/>
              <w:cnfStyle w:val="000000100000" w:firstRow="0" w:lastRow="0" w:firstColumn="0" w:lastColumn="0" w:oddVBand="0" w:evenVBand="0" w:oddHBand="1" w:evenHBand="0" w:firstRowFirstColumn="0" w:firstRowLastColumn="0" w:lastRowFirstColumn="0" w:lastRowLastColumn="0"/>
              <w:rPr>
                <w:i/>
                <w:iCs/>
              </w:rPr>
            </w:pPr>
          </w:p>
        </w:tc>
      </w:tr>
      <w:tr w:rsidR="000A71C9" w:rsidRPr="00A41859" w14:paraId="023FCF87" w14:textId="77777777" w:rsidTr="00A41859">
        <w:tc>
          <w:tcPr>
            <w:cnfStyle w:val="001000000000" w:firstRow="0" w:lastRow="0" w:firstColumn="1" w:lastColumn="0" w:oddVBand="0" w:evenVBand="0" w:oddHBand="0" w:evenHBand="0" w:firstRowFirstColumn="0" w:firstRowLastColumn="0" w:lastRowFirstColumn="0" w:lastRowLastColumn="0"/>
            <w:tcW w:w="2573" w:type="dxa"/>
          </w:tcPr>
          <w:p w14:paraId="110D8E68" w14:textId="77777777" w:rsidR="000A71C9" w:rsidRPr="00A41859" w:rsidRDefault="000A71C9" w:rsidP="000A71C9">
            <w:pPr>
              <w:pStyle w:val="NoSpacing"/>
              <w:jc w:val="left"/>
            </w:pPr>
          </w:p>
        </w:tc>
        <w:tc>
          <w:tcPr>
            <w:tcW w:w="6684" w:type="dxa"/>
          </w:tcPr>
          <w:p w14:paraId="501CF715" w14:textId="77777777" w:rsidR="000A71C9" w:rsidRPr="00A41859" w:rsidRDefault="000A71C9" w:rsidP="000A71C9">
            <w:pPr>
              <w:pStyle w:val="NoSpacing"/>
              <w:cnfStyle w:val="000000000000" w:firstRow="0" w:lastRow="0" w:firstColumn="0" w:lastColumn="0" w:oddVBand="0" w:evenVBand="0" w:oddHBand="0" w:evenHBand="0" w:firstRowFirstColumn="0" w:firstRowLastColumn="0" w:lastRowFirstColumn="0" w:lastRowLastColumn="0"/>
              <w:rPr>
                <w:i/>
                <w:iCs/>
              </w:rPr>
            </w:pPr>
          </w:p>
        </w:tc>
      </w:tr>
      <w:tr w:rsidR="000A71C9" w:rsidRPr="00A41859" w14:paraId="2B8C233E" w14:textId="77777777" w:rsidTr="00A4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3" w:type="dxa"/>
          </w:tcPr>
          <w:p w14:paraId="1AC5BFED" w14:textId="77777777" w:rsidR="000A71C9" w:rsidRPr="00A41859" w:rsidRDefault="000A71C9" w:rsidP="000A71C9">
            <w:pPr>
              <w:pStyle w:val="NoSpacing"/>
              <w:jc w:val="left"/>
            </w:pPr>
          </w:p>
        </w:tc>
        <w:tc>
          <w:tcPr>
            <w:tcW w:w="6684" w:type="dxa"/>
          </w:tcPr>
          <w:p w14:paraId="2F60B1A7" w14:textId="77777777" w:rsidR="000A71C9" w:rsidRPr="00A41859" w:rsidRDefault="000A71C9" w:rsidP="000A71C9">
            <w:pPr>
              <w:pStyle w:val="NoSpacing"/>
              <w:cnfStyle w:val="000000100000" w:firstRow="0" w:lastRow="0" w:firstColumn="0" w:lastColumn="0" w:oddVBand="0" w:evenVBand="0" w:oddHBand="1" w:evenHBand="0" w:firstRowFirstColumn="0" w:firstRowLastColumn="0" w:lastRowFirstColumn="0" w:lastRowLastColumn="0"/>
              <w:rPr>
                <w:i/>
                <w:iCs/>
              </w:rPr>
            </w:pPr>
          </w:p>
        </w:tc>
      </w:tr>
    </w:tbl>
    <w:p w14:paraId="126ED407" w14:textId="18C3CE9B" w:rsidR="00A41859" w:rsidRDefault="00A41859">
      <w:pPr>
        <w:spacing w:before="0" w:after="0"/>
        <w:rPr>
          <w:i/>
          <w:iCs/>
        </w:rPr>
      </w:pPr>
      <w:r>
        <w:rPr>
          <w:i/>
          <w:iCs/>
        </w:rPr>
        <w:br w:type="page"/>
      </w:r>
    </w:p>
    <w:p w14:paraId="2AD9DCAA" w14:textId="77777777" w:rsidR="00A41859" w:rsidRDefault="00A41859" w:rsidP="006922EE"/>
    <w:p w14:paraId="48659BA0" w14:textId="4E622C08" w:rsidR="006F0066" w:rsidRPr="006F0066" w:rsidRDefault="009E5F82" w:rsidP="00637651">
      <w:pPr>
        <w:pStyle w:val="EndNoteBibliography"/>
        <w:numPr>
          <w:ilvl w:val="0"/>
          <w:numId w:val="0"/>
        </w:numPr>
        <w:spacing w:after="0"/>
        <w:rPr>
          <w:noProof/>
        </w:rPr>
      </w:pPr>
      <w:r>
        <w:fldChar w:fldCharType="begin"/>
      </w:r>
      <w:r>
        <w:instrText xml:space="preserve"> ADDIN EN.REFLIST </w:instrText>
      </w:r>
      <w:r>
        <w:fldChar w:fldCharType="separate"/>
      </w:r>
      <w:r w:rsidR="006F0066" w:rsidRPr="006F0066">
        <w:rPr>
          <w:noProof/>
        </w:rPr>
        <w:t>1.</w:t>
      </w:r>
      <w:r w:rsidR="006F0066" w:rsidRPr="006F0066">
        <w:rPr>
          <w:noProof/>
        </w:rPr>
        <w:tab/>
        <w:t xml:space="preserve">Hicks CB, Clement M. Syphilis: epidemiology, pathophysiology, and clinical manifestations in patients without HIV. UpToDate, Alphen aan den Rijn, Netherlands: Wolters Kluwer </w:t>
      </w:r>
      <w:hyperlink r:id="rId10" w:history="1">
        <w:r w:rsidR="006F0066" w:rsidRPr="006F0066">
          <w:rPr>
            <w:rStyle w:val="Hyperlink"/>
            <w:noProof/>
          </w:rPr>
          <w:t>https://www</w:t>
        </w:r>
      </w:hyperlink>
      <w:r w:rsidR="006F0066" w:rsidRPr="006F0066">
        <w:rPr>
          <w:noProof/>
        </w:rPr>
        <w:t xml:space="preserve"> uptodate com/contents/syphilis-epidemiology-pathophysiology-and-clinical-manifestations-in-patients-without-hiv (Accessed 23 November 2023). 2021.</w:t>
      </w:r>
    </w:p>
    <w:p w14:paraId="114FAB08" w14:textId="77777777" w:rsidR="006F0066" w:rsidRPr="006F0066" w:rsidRDefault="006F0066" w:rsidP="00637651">
      <w:pPr>
        <w:pStyle w:val="EndNoteBibliography"/>
        <w:numPr>
          <w:ilvl w:val="0"/>
          <w:numId w:val="0"/>
        </w:numPr>
        <w:spacing w:after="0"/>
        <w:rPr>
          <w:noProof/>
        </w:rPr>
      </w:pPr>
      <w:r w:rsidRPr="006F0066">
        <w:rPr>
          <w:noProof/>
        </w:rPr>
        <w:t>2.</w:t>
      </w:r>
      <w:r w:rsidRPr="006F0066">
        <w:rPr>
          <w:noProof/>
        </w:rPr>
        <w:tab/>
        <w:t>Lafond RE, Lukehart SA. Biological basis for syphilis. Clin Microbiol Rev. 2006;19(1):29-49. Epub 2006/01/19. doi: 10.1128/CMR.19.1.29-49.2006. PubMed PMID: 16418521; PubMed Central PMCID: PMCPMC1360276.</w:t>
      </w:r>
    </w:p>
    <w:p w14:paraId="69CE58A3" w14:textId="77777777" w:rsidR="006F0066" w:rsidRPr="006F0066" w:rsidRDefault="006F0066" w:rsidP="00637651">
      <w:pPr>
        <w:pStyle w:val="EndNoteBibliography"/>
        <w:numPr>
          <w:ilvl w:val="0"/>
          <w:numId w:val="0"/>
        </w:numPr>
        <w:spacing w:after="0"/>
        <w:rPr>
          <w:noProof/>
        </w:rPr>
      </w:pPr>
      <w:r w:rsidRPr="006F0066">
        <w:rPr>
          <w:noProof/>
        </w:rPr>
        <w:t>3.</w:t>
      </w:r>
      <w:r w:rsidRPr="006F0066">
        <w:rPr>
          <w:noProof/>
        </w:rPr>
        <w:tab/>
        <w:t>Singh AE, Romanowski B. Syphilis: review with emphasis on clinical, epidemiologic, and some biologic features. Clin Microbiol Rev. 1999;12(2):187-209. Epub 1999/04/09. doi: 10.1128/CMR.12.2.187. PubMed PMID: 10194456; PubMed Central PMCID: PMCPMC88914.</w:t>
      </w:r>
    </w:p>
    <w:p w14:paraId="232300C7" w14:textId="77777777" w:rsidR="006F0066" w:rsidRPr="006F0066" w:rsidRDefault="006F0066" w:rsidP="00637651">
      <w:pPr>
        <w:pStyle w:val="EndNoteBibliography"/>
        <w:numPr>
          <w:ilvl w:val="0"/>
          <w:numId w:val="0"/>
        </w:numPr>
        <w:spacing w:after="0"/>
        <w:rPr>
          <w:noProof/>
        </w:rPr>
      </w:pPr>
      <w:r w:rsidRPr="006F0066">
        <w:rPr>
          <w:noProof/>
        </w:rPr>
        <w:t>4.</w:t>
      </w:r>
      <w:r w:rsidRPr="006F0066">
        <w:rPr>
          <w:noProof/>
        </w:rPr>
        <w:tab/>
        <w:t>Garnett GP, Aral SO, Hoyle DV, Cates W, Jr., Anderson RM. The natural history of syphilis. Implications for the transmission dynamics and control of infection. Sex Transm Dis. 1997;24(4):185-200. Epub 1997/04/01. doi: 10.1097/00007435-199704000-00002. PubMed PMID: 9101629.</w:t>
      </w:r>
    </w:p>
    <w:p w14:paraId="393FAC6F" w14:textId="77777777" w:rsidR="006F0066" w:rsidRPr="006F0066" w:rsidRDefault="006F0066" w:rsidP="00637651">
      <w:pPr>
        <w:pStyle w:val="EndNoteBibliography"/>
        <w:numPr>
          <w:ilvl w:val="0"/>
          <w:numId w:val="0"/>
        </w:numPr>
        <w:rPr>
          <w:noProof/>
        </w:rPr>
      </w:pPr>
      <w:r w:rsidRPr="006F0066">
        <w:rPr>
          <w:noProof/>
        </w:rPr>
        <w:t>5.</w:t>
      </w:r>
      <w:r w:rsidRPr="006F0066">
        <w:rPr>
          <w:noProof/>
        </w:rPr>
        <w:tab/>
        <w:t>Gross G, Tyring SK. Sexually transmitted infections and sexually transmitted diseases: Springer Science &amp; Business Media; 2011.</w:t>
      </w:r>
    </w:p>
    <w:p w14:paraId="51654522" w14:textId="10E195E2" w:rsidR="00CB2855" w:rsidRPr="00294C9A" w:rsidRDefault="009E5F82" w:rsidP="006F0066">
      <w:r>
        <w:fldChar w:fldCharType="end"/>
      </w:r>
    </w:p>
    <w:sectPr w:rsidR="00CB2855" w:rsidRPr="00294C9A" w:rsidSect="00F878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rastu Kasaie" w:date="2024-11-14T15:28:00Z" w:initials="PK">
    <w:p w14:paraId="33ECA6D9" w14:textId="77777777" w:rsidR="00AF325C" w:rsidRDefault="00AF325C" w:rsidP="00AF325C">
      <w:r>
        <w:rPr>
          <w:rStyle w:val="CommentReference"/>
        </w:rPr>
        <w:annotationRef/>
      </w:r>
      <w:hyperlink r:id="rId1" w:history="1">
        <w:r w:rsidRPr="00361A4C">
          <w:rPr>
            <w:rStyle w:val="Hyperlink"/>
            <w:rFonts w:asciiTheme="minorHAnsi" w:eastAsiaTheme="minorHAnsi" w:hAnsiTheme="minorHAnsi" w:cstheme="minorBidi"/>
          </w:rPr>
          <w:t>https://www.uofmhealth.org/health-library/tm6404</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ECA6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55512B" w16cex:dateUtc="2024-11-14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ECA6D9" w16cid:durableId="035551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A57A91"/>
    <w:multiLevelType w:val="multilevel"/>
    <w:tmpl w:val="B0D0CBAA"/>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A0F9F"/>
    <w:multiLevelType w:val="multilevel"/>
    <w:tmpl w:val="7602A5BC"/>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D6D4DBA"/>
    <w:multiLevelType w:val="hybridMultilevel"/>
    <w:tmpl w:val="CBD8A70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C57AFE"/>
    <w:multiLevelType w:val="hybridMultilevel"/>
    <w:tmpl w:val="5CC2FC3C"/>
    <w:lvl w:ilvl="0" w:tplc="55A4F0E4">
      <w:start w:val="1"/>
      <w:numFmt w:val="bullet"/>
      <w:lvlText w:val="-"/>
      <w:lvlJc w:val="left"/>
      <w:pPr>
        <w:ind w:left="720" w:hanging="360"/>
      </w:pPr>
      <w:rPr>
        <w:rFonts w:ascii="Calibri" w:hAnsi="Calibri" w:hint="default"/>
      </w:rPr>
    </w:lvl>
    <w:lvl w:ilvl="1" w:tplc="DE2842A2">
      <w:start w:val="1"/>
      <w:numFmt w:val="bullet"/>
      <w:lvlText w:val="o"/>
      <w:lvlJc w:val="left"/>
      <w:pPr>
        <w:ind w:left="1440" w:hanging="360"/>
      </w:pPr>
      <w:rPr>
        <w:rFonts w:ascii="Courier New" w:hAnsi="Courier New" w:hint="default"/>
      </w:rPr>
    </w:lvl>
    <w:lvl w:ilvl="2" w:tplc="98569758">
      <w:start w:val="1"/>
      <w:numFmt w:val="bullet"/>
      <w:lvlText w:val=""/>
      <w:lvlJc w:val="left"/>
      <w:pPr>
        <w:ind w:left="2160" w:hanging="360"/>
      </w:pPr>
      <w:rPr>
        <w:rFonts w:ascii="Wingdings" w:hAnsi="Wingdings" w:hint="default"/>
      </w:rPr>
    </w:lvl>
    <w:lvl w:ilvl="3" w:tplc="830E2648">
      <w:start w:val="1"/>
      <w:numFmt w:val="bullet"/>
      <w:lvlText w:val=""/>
      <w:lvlJc w:val="left"/>
      <w:pPr>
        <w:ind w:left="2880" w:hanging="360"/>
      </w:pPr>
      <w:rPr>
        <w:rFonts w:ascii="Symbol" w:hAnsi="Symbol" w:hint="default"/>
      </w:rPr>
    </w:lvl>
    <w:lvl w:ilvl="4" w:tplc="DAE0772A">
      <w:start w:val="1"/>
      <w:numFmt w:val="bullet"/>
      <w:lvlText w:val="o"/>
      <w:lvlJc w:val="left"/>
      <w:pPr>
        <w:ind w:left="3600" w:hanging="360"/>
      </w:pPr>
      <w:rPr>
        <w:rFonts w:ascii="Courier New" w:hAnsi="Courier New" w:hint="default"/>
      </w:rPr>
    </w:lvl>
    <w:lvl w:ilvl="5" w:tplc="F9F4B1E4">
      <w:start w:val="1"/>
      <w:numFmt w:val="bullet"/>
      <w:lvlText w:val=""/>
      <w:lvlJc w:val="left"/>
      <w:pPr>
        <w:ind w:left="4320" w:hanging="360"/>
      </w:pPr>
      <w:rPr>
        <w:rFonts w:ascii="Wingdings" w:hAnsi="Wingdings" w:hint="default"/>
      </w:rPr>
    </w:lvl>
    <w:lvl w:ilvl="6" w:tplc="0A98E668">
      <w:start w:val="1"/>
      <w:numFmt w:val="bullet"/>
      <w:lvlText w:val=""/>
      <w:lvlJc w:val="left"/>
      <w:pPr>
        <w:ind w:left="5040" w:hanging="360"/>
      </w:pPr>
      <w:rPr>
        <w:rFonts w:ascii="Symbol" w:hAnsi="Symbol" w:hint="default"/>
      </w:rPr>
    </w:lvl>
    <w:lvl w:ilvl="7" w:tplc="CBAAD62E">
      <w:start w:val="1"/>
      <w:numFmt w:val="bullet"/>
      <w:lvlText w:val="o"/>
      <w:lvlJc w:val="left"/>
      <w:pPr>
        <w:ind w:left="5760" w:hanging="360"/>
      </w:pPr>
      <w:rPr>
        <w:rFonts w:ascii="Courier New" w:hAnsi="Courier New" w:hint="default"/>
      </w:rPr>
    </w:lvl>
    <w:lvl w:ilvl="8" w:tplc="30802928">
      <w:start w:val="1"/>
      <w:numFmt w:val="bullet"/>
      <w:lvlText w:val=""/>
      <w:lvlJc w:val="left"/>
      <w:pPr>
        <w:ind w:left="6480" w:hanging="360"/>
      </w:pPr>
      <w:rPr>
        <w:rFonts w:ascii="Wingdings" w:hAnsi="Wingdings" w:hint="default"/>
      </w:rPr>
    </w:lvl>
  </w:abstractNum>
  <w:abstractNum w:abstractNumId="10" w15:restartNumberingAfterBreak="0">
    <w:nsid w:val="72033450"/>
    <w:multiLevelType w:val="hybridMultilevel"/>
    <w:tmpl w:val="EAE849CC"/>
    <w:lvl w:ilvl="0" w:tplc="E106365A">
      <w:start w:val="1"/>
      <w:numFmt w:val="bullet"/>
      <w:pStyle w:val="EndNoteBibliograph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7"/>
  </w:num>
  <w:num w:numId="2" w16cid:durableId="2001957101">
    <w:abstractNumId w:val="1"/>
  </w:num>
  <w:num w:numId="3" w16cid:durableId="756487531">
    <w:abstractNumId w:val="1"/>
  </w:num>
  <w:num w:numId="4" w16cid:durableId="1135559157">
    <w:abstractNumId w:val="1"/>
  </w:num>
  <w:num w:numId="5" w16cid:durableId="230774828">
    <w:abstractNumId w:val="1"/>
  </w:num>
  <w:num w:numId="6" w16cid:durableId="400568982">
    <w:abstractNumId w:val="1"/>
  </w:num>
  <w:num w:numId="7" w16cid:durableId="1014537">
    <w:abstractNumId w:val="1"/>
  </w:num>
  <w:num w:numId="8" w16cid:durableId="445197601">
    <w:abstractNumId w:val="5"/>
  </w:num>
  <w:num w:numId="9" w16cid:durableId="1676420802">
    <w:abstractNumId w:val="2"/>
  </w:num>
  <w:num w:numId="10" w16cid:durableId="2102557157">
    <w:abstractNumId w:val="0"/>
  </w:num>
  <w:num w:numId="11" w16cid:durableId="147213799">
    <w:abstractNumId w:val="6"/>
  </w:num>
  <w:num w:numId="12" w16cid:durableId="1741949462">
    <w:abstractNumId w:val="3"/>
  </w:num>
  <w:num w:numId="13" w16cid:durableId="275067992">
    <w:abstractNumId w:val="4"/>
  </w:num>
  <w:num w:numId="14" w16cid:durableId="1276329262">
    <w:abstractNumId w:val="9"/>
  </w:num>
  <w:num w:numId="15" w16cid:durableId="508568778">
    <w:abstractNumId w:val="10"/>
  </w:num>
  <w:num w:numId="16" w16cid:durableId="28673838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rastu Kasaie">
    <w15:presenceInfo w15:providerId="AD" w15:userId="S::pkasaie1@jh.edu::1e6f2ad9-07d6-4e69-b2cb-e8eac35e5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zv52r5g9zffjevde4v22w32zs5sw0ea5zd&quot;&gt;shield_endNote&lt;record-ids&gt;&lt;item&gt;3&lt;/item&gt;&lt;item&gt;4&lt;/item&gt;&lt;item&gt;5&lt;/item&gt;&lt;item&gt;6&lt;/item&gt;&lt;item&gt;7&lt;/item&gt;&lt;/record-ids&gt;&lt;/item&gt;&lt;/Libraries&gt;"/>
  </w:docVars>
  <w:rsids>
    <w:rsidRoot w:val="009E5F82"/>
    <w:rsid w:val="00035AA8"/>
    <w:rsid w:val="00052732"/>
    <w:rsid w:val="000A1117"/>
    <w:rsid w:val="000A3760"/>
    <w:rsid w:val="000A71C9"/>
    <w:rsid w:val="000E3942"/>
    <w:rsid w:val="001031DC"/>
    <w:rsid w:val="001B592A"/>
    <w:rsid w:val="001E3F66"/>
    <w:rsid w:val="00216989"/>
    <w:rsid w:val="0026236C"/>
    <w:rsid w:val="00294C9A"/>
    <w:rsid w:val="002A4DC3"/>
    <w:rsid w:val="002C15FC"/>
    <w:rsid w:val="002D77B3"/>
    <w:rsid w:val="002E3795"/>
    <w:rsid w:val="002E75B3"/>
    <w:rsid w:val="00332EC6"/>
    <w:rsid w:val="00356E6F"/>
    <w:rsid w:val="00375AD9"/>
    <w:rsid w:val="003A5EE9"/>
    <w:rsid w:val="003B61C7"/>
    <w:rsid w:val="003B6A07"/>
    <w:rsid w:val="003D3AB0"/>
    <w:rsid w:val="0044689F"/>
    <w:rsid w:val="0047730A"/>
    <w:rsid w:val="0048796A"/>
    <w:rsid w:val="004A1D63"/>
    <w:rsid w:val="004B23CE"/>
    <w:rsid w:val="004B3B29"/>
    <w:rsid w:val="004D7267"/>
    <w:rsid w:val="00534CE3"/>
    <w:rsid w:val="005A429C"/>
    <w:rsid w:val="005D6E80"/>
    <w:rsid w:val="005E2400"/>
    <w:rsid w:val="00637651"/>
    <w:rsid w:val="00652524"/>
    <w:rsid w:val="00680F7F"/>
    <w:rsid w:val="006922EE"/>
    <w:rsid w:val="006D43BB"/>
    <w:rsid w:val="006D56A3"/>
    <w:rsid w:val="006E431F"/>
    <w:rsid w:val="006F0066"/>
    <w:rsid w:val="007250BC"/>
    <w:rsid w:val="00736061"/>
    <w:rsid w:val="00751A02"/>
    <w:rsid w:val="007700EB"/>
    <w:rsid w:val="00785448"/>
    <w:rsid w:val="00790981"/>
    <w:rsid w:val="007B2E1D"/>
    <w:rsid w:val="007E7BFD"/>
    <w:rsid w:val="00820355"/>
    <w:rsid w:val="00881040"/>
    <w:rsid w:val="00890D34"/>
    <w:rsid w:val="008D4547"/>
    <w:rsid w:val="008D67FA"/>
    <w:rsid w:val="008E5126"/>
    <w:rsid w:val="00902BCB"/>
    <w:rsid w:val="00916431"/>
    <w:rsid w:val="009E00E7"/>
    <w:rsid w:val="009E1A87"/>
    <w:rsid w:val="009E5F82"/>
    <w:rsid w:val="009E74E3"/>
    <w:rsid w:val="00A41859"/>
    <w:rsid w:val="00A53A89"/>
    <w:rsid w:val="00A6375A"/>
    <w:rsid w:val="00A744BE"/>
    <w:rsid w:val="00A92CF2"/>
    <w:rsid w:val="00AA09DA"/>
    <w:rsid w:val="00AD7AAA"/>
    <w:rsid w:val="00AD7CBE"/>
    <w:rsid w:val="00AE2923"/>
    <w:rsid w:val="00AF325C"/>
    <w:rsid w:val="00B568B2"/>
    <w:rsid w:val="00BA071C"/>
    <w:rsid w:val="00BC7533"/>
    <w:rsid w:val="00BD3169"/>
    <w:rsid w:val="00C41DC2"/>
    <w:rsid w:val="00C5584D"/>
    <w:rsid w:val="00C80FDF"/>
    <w:rsid w:val="00C91146"/>
    <w:rsid w:val="00C94B78"/>
    <w:rsid w:val="00CA419E"/>
    <w:rsid w:val="00CA683A"/>
    <w:rsid w:val="00CB2855"/>
    <w:rsid w:val="00CE164B"/>
    <w:rsid w:val="00CE7C83"/>
    <w:rsid w:val="00D07F8B"/>
    <w:rsid w:val="00D233AA"/>
    <w:rsid w:val="00D23B42"/>
    <w:rsid w:val="00D974CB"/>
    <w:rsid w:val="00E058EB"/>
    <w:rsid w:val="00E17F9C"/>
    <w:rsid w:val="00E362EE"/>
    <w:rsid w:val="00EA390A"/>
    <w:rsid w:val="00EB761F"/>
    <w:rsid w:val="00EE09B0"/>
    <w:rsid w:val="00F15686"/>
    <w:rsid w:val="00F87862"/>
    <w:rsid w:val="00F96C16"/>
    <w:rsid w:val="00FC0F42"/>
    <w:rsid w:val="00FD7CD5"/>
    <w:rsid w:val="00FE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85BC"/>
  <w15:chartTrackingRefBased/>
  <w15:docId w15:val="{C892B529-C224-F149-AC4D-C10EE2F6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BCB"/>
    <w:pPr>
      <w:spacing w:before="120" w:after="120"/>
    </w:pPr>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F87862"/>
    <w:pPr>
      <w:keepNext/>
      <w:keepLines/>
      <w:numPr>
        <w:numId w:val="7"/>
      </w:numPr>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F87862"/>
    <w:pPr>
      <w:keepNext/>
      <w:keepLines/>
      <w:numPr>
        <w:ilvl w:val="1"/>
        <w:numId w:val="8"/>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semiHidden/>
    <w:unhideWhenUsed/>
    <w:qFormat/>
    <w:rsid w:val="00F87862"/>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5A429C"/>
    <w:rPr>
      <w:rFonts w:asciiTheme="minorBidi" w:eastAsiaTheme="majorEastAsia" w:hAnsiTheme="minorBidi" w:cstheme="majorBidi"/>
      <w:b/>
      <w:color w:val="000000" w:themeColor="text1"/>
      <w:sz w:val="28"/>
      <w:szCs w:val="40"/>
    </w:rPr>
  </w:style>
  <w:style w:type="character" w:customStyle="1" w:styleId="Heading2Char">
    <w:name w:val="Heading 2 Char"/>
    <w:basedOn w:val="DefaultParagraphFont"/>
    <w:link w:val="Heading2"/>
    <w:uiPriority w:val="9"/>
    <w:rsid w:val="00F87862"/>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semiHidden/>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link w:val="ListParagraphChar"/>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character" w:styleId="Hyperlink">
    <w:name w:val="Hyperlink"/>
    <w:basedOn w:val="DefaultParagraphFont"/>
    <w:uiPriority w:val="99"/>
    <w:unhideWhenUsed/>
    <w:rsid w:val="009E5F82"/>
    <w:rPr>
      <w:color w:val="0000FF"/>
      <w:u w:val="single"/>
    </w:rPr>
  </w:style>
  <w:style w:type="character" w:styleId="CommentReference">
    <w:name w:val="annotation reference"/>
    <w:basedOn w:val="DefaultParagraphFont"/>
    <w:uiPriority w:val="99"/>
    <w:semiHidden/>
    <w:unhideWhenUsed/>
    <w:rsid w:val="009E5F82"/>
    <w:rPr>
      <w:sz w:val="18"/>
      <w:szCs w:val="18"/>
    </w:rPr>
  </w:style>
  <w:style w:type="paragraph" w:styleId="CommentText">
    <w:name w:val="annotation text"/>
    <w:basedOn w:val="Normal"/>
    <w:link w:val="CommentTextChar"/>
    <w:uiPriority w:val="99"/>
    <w:semiHidden/>
    <w:unhideWhenUsed/>
    <w:rsid w:val="009E5F82"/>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9E5F82"/>
    <w:rPr>
      <w:rFonts w:eastAsiaTheme="minorHAnsi"/>
      <w:kern w:val="0"/>
      <w:sz w:val="22"/>
      <w14:ligatures w14:val="none"/>
    </w:rPr>
  </w:style>
  <w:style w:type="paragraph" w:customStyle="1" w:styleId="EndNoteBibliographyTitle">
    <w:name w:val="EndNote Bibliography Title"/>
    <w:basedOn w:val="Normal"/>
    <w:link w:val="EndNoteBibliographyTitleChar"/>
    <w:rsid w:val="009E5F82"/>
    <w:pPr>
      <w:jc w:val="center"/>
    </w:pPr>
    <w:rPr>
      <w:rFonts w:ascii="Arial" w:hAnsi="Arial" w:cs="Arial"/>
    </w:rPr>
  </w:style>
  <w:style w:type="character" w:customStyle="1" w:styleId="ListParagraphChar">
    <w:name w:val="List Paragraph Char"/>
    <w:basedOn w:val="DefaultParagraphFont"/>
    <w:link w:val="ListParagraph"/>
    <w:uiPriority w:val="34"/>
    <w:rsid w:val="009E5F82"/>
    <w:rPr>
      <w:rFonts w:asciiTheme="minorBidi" w:hAnsiTheme="minorBidi" w:cs="Times New Roman"/>
      <w:kern w:val="0"/>
      <w:sz w:val="22"/>
      <w14:ligatures w14:val="none"/>
    </w:rPr>
  </w:style>
  <w:style w:type="character" w:customStyle="1" w:styleId="EndNoteBibliographyTitleChar">
    <w:name w:val="EndNote Bibliography Title Char"/>
    <w:basedOn w:val="ListParagraphChar"/>
    <w:link w:val="EndNoteBibliographyTitle"/>
    <w:rsid w:val="009E5F82"/>
    <w:rPr>
      <w:rFonts w:ascii="Arial" w:hAnsi="Arial" w:cs="Arial"/>
      <w:kern w:val="0"/>
      <w:sz w:val="22"/>
      <w14:ligatures w14:val="none"/>
    </w:rPr>
  </w:style>
  <w:style w:type="paragraph" w:customStyle="1" w:styleId="EndNoteBibliography">
    <w:name w:val="EndNote Bibliography"/>
    <w:basedOn w:val="Normal"/>
    <w:link w:val="EndNoteBibliographyChar"/>
    <w:rsid w:val="009E5F82"/>
    <w:pPr>
      <w:numPr>
        <w:numId w:val="15"/>
      </w:numPr>
    </w:pPr>
    <w:rPr>
      <w:rFonts w:ascii="Arial" w:hAnsi="Arial" w:cs="Arial"/>
    </w:rPr>
  </w:style>
  <w:style w:type="character" w:customStyle="1" w:styleId="EndNoteBibliographyChar">
    <w:name w:val="EndNote Bibliography Char"/>
    <w:basedOn w:val="ListParagraphChar"/>
    <w:link w:val="EndNoteBibliography"/>
    <w:rsid w:val="009E5F82"/>
    <w:rPr>
      <w:rFonts w:ascii="Arial" w:hAnsi="Arial" w:cs="Arial"/>
      <w:kern w:val="0"/>
      <w:sz w:val="22"/>
      <w14:ligatures w14:val="none"/>
    </w:rPr>
  </w:style>
  <w:style w:type="character" w:styleId="UnresolvedMention">
    <w:name w:val="Unresolved Mention"/>
    <w:basedOn w:val="DefaultParagraphFont"/>
    <w:uiPriority w:val="99"/>
    <w:semiHidden/>
    <w:unhideWhenUsed/>
    <w:rsid w:val="009E5F8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F325C"/>
    <w:rPr>
      <w:rFonts w:asciiTheme="minorBidi" w:eastAsia="Times New Roman" w:hAnsiTheme="minorBidi" w:cs="Times New Roman"/>
      <w:b/>
      <w:bCs/>
      <w:sz w:val="20"/>
      <w:szCs w:val="20"/>
    </w:rPr>
  </w:style>
  <w:style w:type="character" w:customStyle="1" w:styleId="CommentSubjectChar">
    <w:name w:val="Comment Subject Char"/>
    <w:basedOn w:val="CommentTextChar"/>
    <w:link w:val="CommentSubject"/>
    <w:uiPriority w:val="99"/>
    <w:semiHidden/>
    <w:rsid w:val="00AF325C"/>
    <w:rPr>
      <w:rFonts w:asciiTheme="minorBidi" w:eastAsiaTheme="minorHAnsi" w:hAnsiTheme="minorBidi" w:cs="Times New Roman"/>
      <w:b/>
      <w:bCs/>
      <w:kern w:val="0"/>
      <w:sz w:val="20"/>
      <w:szCs w:val="20"/>
      <w14:ligatures w14:val="none"/>
    </w:rPr>
  </w:style>
  <w:style w:type="table" w:styleId="TableGrid">
    <w:name w:val="Table Grid"/>
    <w:basedOn w:val="TableNormal"/>
    <w:uiPriority w:val="39"/>
    <w:rsid w:val="00A41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18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4185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A4185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A4185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A41859"/>
    <w:rPr>
      <w:rFonts w:asciiTheme="minorBidi" w:hAnsiTheme="minorBidi" w:cs="Times New Roman"/>
      <w:kern w:val="0"/>
      <w:sz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4827">
      <w:bodyDiv w:val="1"/>
      <w:marLeft w:val="0"/>
      <w:marRight w:val="0"/>
      <w:marTop w:val="0"/>
      <w:marBottom w:val="0"/>
      <w:divBdr>
        <w:top w:val="none" w:sz="0" w:space="0" w:color="auto"/>
        <w:left w:val="none" w:sz="0" w:space="0" w:color="auto"/>
        <w:bottom w:val="none" w:sz="0" w:space="0" w:color="auto"/>
        <w:right w:val="none" w:sz="0" w:space="0" w:color="auto"/>
      </w:divBdr>
    </w:div>
    <w:div w:id="159200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uofmhealth.org/health-library/tm640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91</TotalTime>
  <Pages>5</Pages>
  <Words>5009</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6</cp:revision>
  <dcterms:created xsi:type="dcterms:W3CDTF">2024-11-14T20:10:00Z</dcterms:created>
  <dcterms:modified xsi:type="dcterms:W3CDTF">2024-11-21T17:29:00Z</dcterms:modified>
</cp:coreProperties>
</file>