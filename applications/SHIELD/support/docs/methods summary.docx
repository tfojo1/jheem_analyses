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D1DBE" w14:textId="27497984" w:rsidR="00065879" w:rsidRDefault="00065879" w:rsidP="00065879">
      <w:pPr>
        <w:pStyle w:val="Heading1"/>
      </w:pPr>
      <w:r>
        <w:t xml:space="preserve">DEMOGRAPHIC MODELING </w:t>
      </w:r>
    </w:p>
    <w:p w14:paraId="031DC9EE" w14:textId="77777777" w:rsidR="007F2ACD" w:rsidRDefault="007F2ACD" w:rsidP="007F2ACD">
      <w:r>
        <w:t>We model births + immigration into and deaths + emigration out of each “compartment”</w:t>
      </w:r>
    </w:p>
    <w:p w14:paraId="28D85E85" w14:textId="77777777" w:rsidR="007F2ACD" w:rsidRDefault="007F2ACD" w:rsidP="007F2ACD">
      <w:pPr>
        <w:pStyle w:val="ListParagraph"/>
        <w:numPr>
          <w:ilvl w:val="0"/>
          <w:numId w:val="20"/>
        </w:numPr>
      </w:pPr>
      <w:r>
        <w:t xml:space="preserve">Migration (immigration and emigration) doesn’t </w:t>
      </w:r>
      <w:proofErr w:type="spellStart"/>
      <w:r>
        <w:t>depent</w:t>
      </w:r>
      <w:proofErr w:type="spellEnd"/>
      <w:r>
        <w:t xml:space="preserve"> on disease state, so it doesn’t change the disease prevalence in each compartment </w:t>
      </w:r>
    </w:p>
    <w:p w14:paraId="0FAECA7F" w14:textId="77777777" w:rsidR="007F2ACD" w:rsidRDefault="007F2ACD" w:rsidP="007F2ACD"/>
    <w:p w14:paraId="3F9B1AC4" w14:textId="3E5FE6DC" w:rsidR="007F2ACD" w:rsidRDefault="007F2ACD" w:rsidP="007F2ACD">
      <w:pPr>
        <w:pStyle w:val="Heading2"/>
      </w:pPr>
      <w:r>
        <w:t>Births:</w:t>
      </w:r>
    </w:p>
    <w:p w14:paraId="3C5EA69F" w14:textId="77777777" w:rsidR="007F2ACD" w:rsidRDefault="007F2ACD" w:rsidP="007F2ACD">
      <w:r>
        <w:t>Birth rate= number of births/ population size</w:t>
      </w:r>
    </w:p>
    <w:p w14:paraId="162AFE4D" w14:textId="77777777" w:rsidR="007F2ACD" w:rsidRDefault="007F2ACD" w:rsidP="007F2ACD">
      <w:r>
        <w:t xml:space="preserve">Fertility rate= </w:t>
      </w:r>
      <w:proofErr w:type="gramStart"/>
      <w:r>
        <w:t>number</w:t>
      </w:r>
      <w:proofErr w:type="gramEnd"/>
      <w:r>
        <w:t xml:space="preserve"> of births/number of female in childbearing ages </w:t>
      </w:r>
    </w:p>
    <w:p w14:paraId="3521AEDA" w14:textId="77777777" w:rsidR="007F2ACD" w:rsidRDefault="007F2ACD" w:rsidP="007F2ACD">
      <w:pPr>
        <w:pStyle w:val="ListParagraph"/>
        <w:numPr>
          <w:ilvl w:val="0"/>
          <w:numId w:val="21"/>
        </w:numPr>
      </w:pPr>
      <w:r>
        <w:t>JHEEM has used “birth rate” (although it’s called fertility rate in the code).</w:t>
      </w:r>
    </w:p>
    <w:p w14:paraId="683DBCE8" w14:textId="77777777" w:rsidR="007F2ACD" w:rsidRDefault="007F2ACD" w:rsidP="007F2ACD">
      <w:pPr>
        <w:pStyle w:val="ListParagraph"/>
        <w:numPr>
          <w:ilvl w:val="0"/>
          <w:numId w:val="21"/>
        </w:numPr>
      </w:pPr>
      <w:r>
        <w:t xml:space="preserve">SHIELD will use “fertility rate” to capture vertical transmissions more accurately </w:t>
      </w:r>
    </w:p>
    <w:p w14:paraId="4E339EA8" w14:textId="3D4B5801" w:rsidR="007F2ACD" w:rsidRDefault="007F2ACD" w:rsidP="007E623C"/>
    <w:p w14:paraId="2D5A6049" w14:textId="77777777" w:rsidR="007F2ACD" w:rsidRDefault="007F2ACD" w:rsidP="007F2ACD">
      <w:pPr>
        <w:ind w:left="360"/>
      </w:pPr>
    </w:p>
    <w:p w14:paraId="7F2C8E68" w14:textId="37246D44" w:rsidR="007F2ACD" w:rsidRDefault="00A25A42" w:rsidP="00A25A42">
      <w:pPr>
        <w:pStyle w:val="Heading2"/>
      </w:pPr>
      <w:r>
        <w:t>M</w:t>
      </w:r>
      <w:r w:rsidR="007F2ACD">
        <w:t>ortality</w:t>
      </w:r>
    </w:p>
    <w:p w14:paraId="6B602D54" w14:textId="77777777" w:rsidR="007F2ACD" w:rsidRDefault="007F2ACD" w:rsidP="007F2ACD">
      <w:pPr>
        <w:ind w:left="360"/>
      </w:pPr>
      <w:r>
        <w:t>State specific death rates</w:t>
      </w:r>
    </w:p>
    <w:p w14:paraId="63B7F1F7" w14:textId="77777777" w:rsidR="007F2ACD" w:rsidRDefault="007F2ACD" w:rsidP="007F2ACD">
      <w:pPr>
        <w:ind w:left="360"/>
      </w:pPr>
    </w:p>
    <w:p w14:paraId="22CA73B6" w14:textId="77777777" w:rsidR="007F2ACD" w:rsidRDefault="007F2ACD" w:rsidP="007F2ACD">
      <w:pPr>
        <w:ind w:left="360"/>
      </w:pPr>
      <w:r>
        <w:t>Aging rate</w:t>
      </w:r>
    </w:p>
    <w:p w14:paraId="4BC5E4EF" w14:textId="77777777" w:rsidR="007F2ACD" w:rsidRDefault="007F2ACD" w:rsidP="007F2ACD">
      <w:pPr>
        <w:ind w:left="360"/>
      </w:pPr>
      <w:r>
        <w:t xml:space="preserve">If the people in a compartment have </w:t>
      </w:r>
      <w:proofErr w:type="spellStart"/>
      <w:r>
        <w:t>auniform</w:t>
      </w:r>
      <w:proofErr w:type="spellEnd"/>
      <w:r>
        <w:t xml:space="preserve"> </w:t>
      </w:r>
      <w:proofErr w:type="spellStart"/>
      <w:r>
        <w:t>agedistribution</w:t>
      </w:r>
      <w:proofErr w:type="spellEnd"/>
      <w:r>
        <w:t xml:space="preserve">, the rate of exit is 1/duration: e.g., 100 people in age group 15-25, the exit rate is 1/10 per year. </w:t>
      </w:r>
    </w:p>
    <w:p w14:paraId="01EC7A2C" w14:textId="77777777" w:rsidR="007F2ACD" w:rsidRDefault="007F2ACD" w:rsidP="007F2ACD">
      <w:pPr>
        <w:ind w:left="360"/>
      </w:pPr>
      <w:proofErr w:type="gramStart"/>
      <w:r>
        <w:t>However</w:t>
      </w:r>
      <w:proofErr w:type="gramEnd"/>
      <w:r>
        <w:t xml:space="preserve"> if we have more 15 years old than 25 year olds, the aging rate is not 1/10</w:t>
      </w:r>
    </w:p>
    <w:p w14:paraId="68179930" w14:textId="77777777" w:rsidR="007F2ACD" w:rsidRDefault="007F2ACD" w:rsidP="007F2ACD">
      <w:pPr>
        <w:ind w:left="360"/>
        <w:rPr>
          <w:lang w:bidi="fa-IR"/>
        </w:rPr>
      </w:pPr>
      <w:r>
        <w:t xml:space="preserve">We model variable aging rate for each compartment by age, race, sex, and infection state </w:t>
      </w:r>
    </w:p>
    <w:p w14:paraId="5F8CE37B" w14:textId="77777777" w:rsidR="007F2ACD" w:rsidRPr="007F2ACD" w:rsidRDefault="007F2ACD" w:rsidP="007F2ACD"/>
    <w:p w14:paraId="35687957" w14:textId="2AA66BFE" w:rsidR="00065879" w:rsidRDefault="00065879" w:rsidP="00065879">
      <w:pPr>
        <w:pStyle w:val="Heading2"/>
      </w:pPr>
      <w:r>
        <w:t>Deaths</w:t>
      </w:r>
    </w:p>
    <w:p w14:paraId="7AC4479D" w14:textId="6E1B9B78" w:rsidR="00065879" w:rsidRDefault="00065879" w:rsidP="00065879">
      <w:pPr>
        <w:pStyle w:val="Heading2"/>
      </w:pPr>
      <w:r>
        <w:t xml:space="preserve">Aging </w:t>
      </w:r>
    </w:p>
    <w:p w14:paraId="02FCD57B" w14:textId="7966C4CD" w:rsidR="00A42B81" w:rsidRPr="00A42B81" w:rsidRDefault="00A42B81" w:rsidP="00A42461">
      <w:pPr>
        <w:spacing w:before="0" w:after="0"/>
      </w:pPr>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00A42461" w:rsidRPr="00A42461">
        <w:t>When individuals in a particular compartment reach the upper age limit, they transition to the next age group at this rate</w:t>
      </w:r>
      <w:r w:rsidR="00A42461">
        <w:t xml:space="preserve">. </w:t>
      </w:r>
      <w:r w:rsidR="00D83D4D">
        <w:t>For example, f</w:t>
      </w:r>
      <w:r w:rsidRPr="00A42B81">
        <w:t>or each age group i (e.g., 0-15), the aging rate ai​ can be calculated by:</w:t>
      </w:r>
    </w:p>
    <w:p w14:paraId="07D310FB" w14:textId="112230D5" w:rsidR="00065879" w:rsidRPr="00065879" w:rsidRDefault="00A42B81" w:rsidP="002949BD">
      <w:pPr>
        <w:jc w:val="center"/>
      </w:pPr>
      <w:r w:rsidRPr="00A42B81">
        <w:t>ai=1</w:t>
      </w:r>
      <w:r w:rsidR="00D83D4D">
        <w:t>/</w:t>
      </w:r>
      <w:r w:rsidRPr="00A42B81">
        <w:t>duration in age group </w:t>
      </w:r>
      <w:r w:rsidR="00D83D4D">
        <w:t>&gt; 1/15 per year</w:t>
      </w:r>
    </w:p>
    <w:p w14:paraId="3F2A7632" w14:textId="372E2888" w:rsidR="00065879" w:rsidRDefault="002949BD" w:rsidP="002949BD">
      <w:r w:rsidRPr="002949BD">
        <w:rPr>
          <w:b/>
          <w:bCs/>
        </w:rPr>
        <w:t>I</w:t>
      </w:r>
      <w:r w:rsidR="009C06DD" w:rsidRPr="002949BD">
        <w:rPr>
          <w:b/>
          <w:bCs/>
        </w:rPr>
        <w:t>ssue</w:t>
      </w:r>
      <w:r w:rsidR="009C06DD">
        <w:t xml:space="preserve">: Fix aging rates </w:t>
      </w:r>
      <w:r w:rsidR="008056D8" w:rsidRPr="008056D8">
        <w:t>don’t allow for the calibration of models to historical or future trends in aging</w:t>
      </w:r>
      <w:r w:rsidR="008056D8">
        <w:t xml:space="preserve">. These models </w:t>
      </w:r>
      <w:r w:rsidR="008056D8" w:rsidRPr="008056D8">
        <w:t>don’t account for shifts in life expectancy, fertility, or mortality</w:t>
      </w:r>
      <w:r w:rsidR="008056D8">
        <w:t xml:space="preserve">, and could result in </w:t>
      </w:r>
      <w:r w:rsidR="008056D8" w:rsidRPr="008056D8">
        <w:t>inaccurate projections of the age distribution</w:t>
      </w:r>
      <w:r w:rsidR="008056D8">
        <w:t xml:space="preserve">. </w:t>
      </w:r>
    </w:p>
    <w:p w14:paraId="30B18141" w14:textId="14834E67" w:rsidR="002949BD" w:rsidRPr="004357B8" w:rsidRDefault="008056D8" w:rsidP="004357B8">
      <w:pPr>
        <w:rPr>
          <w:b/>
          <w:bCs/>
        </w:rPr>
      </w:pPr>
      <w:r w:rsidRPr="002949BD">
        <w:rPr>
          <w:b/>
          <w:bCs/>
        </w:rPr>
        <w:t xml:space="preserve">Solution: </w:t>
      </w:r>
      <w:r w:rsidR="002949BD" w:rsidRPr="002949BD">
        <w:t>To address the limitations of fixed aging rates, you can incorporate </w:t>
      </w:r>
      <w:r w:rsidR="002949BD" w:rsidRPr="002949BD">
        <w:rPr>
          <w:b/>
          <w:bCs/>
        </w:rPr>
        <w:t>differential aging rates</w:t>
      </w:r>
      <w:r w:rsidR="002949BD" w:rsidRPr="002949BD">
        <w:t xml:space="preserve"> that </w:t>
      </w:r>
      <w:r w:rsidR="002949BD" w:rsidRPr="004357B8">
        <w:rPr>
          <w:b/>
          <w:bCs/>
        </w:rPr>
        <w:t>vary by age group and time</w:t>
      </w:r>
    </w:p>
    <w:p w14:paraId="65282983" w14:textId="77777777" w:rsidR="004357B8" w:rsidRPr="004357B8" w:rsidRDefault="004357B8" w:rsidP="004357B8">
      <w:pPr>
        <w:pStyle w:val="Heading3"/>
      </w:pPr>
      <w:r w:rsidRPr="004357B8">
        <w:rPr>
          <w:rFonts w:eastAsia="Times New Roman"/>
          <w:bCs/>
        </w:rPr>
        <w:lastRenderedPageBreak/>
        <w:t>Time-Dependent Aging Rates</w:t>
      </w:r>
      <w:r w:rsidRPr="004357B8">
        <w:rPr>
          <w:bCs/>
        </w:rPr>
        <w:t xml:space="preserve">: </w:t>
      </w:r>
    </w:p>
    <w:p w14:paraId="133B3A24" w14:textId="3A5B8C75" w:rsidR="004357B8" w:rsidRPr="004357B8" w:rsidRDefault="004357B8" w:rsidP="004357B8">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62323258" w14:textId="6CDC03A3" w:rsidR="004357B8" w:rsidRPr="004357B8" w:rsidRDefault="004357B8" w:rsidP="004357B8">
      <w:pPr>
        <w:pStyle w:val="ListParagraph"/>
        <w:numPr>
          <w:ilvl w:val="0"/>
          <w:numId w:val="34"/>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4B2FD0FF" w14:textId="416D8E3B" w:rsidR="004357B8" w:rsidRPr="004357B8" w:rsidRDefault="004357B8" w:rsidP="004357B8">
      <w:pPr>
        <w:pStyle w:val="ListParagraph"/>
        <w:numPr>
          <w:ilvl w:val="1"/>
          <w:numId w:val="34"/>
        </w:numPr>
      </w:pPr>
      <w:r w:rsidRPr="004357B8">
        <w:t>We have 11 age groups, requiring 10 independent aging rates.</w:t>
      </w:r>
      <w:r>
        <w:t xml:space="preserve"> </w:t>
      </w:r>
      <w:r w:rsidRPr="004357B8">
        <w:t>The model also considers 3 races and 3 sexes, totaling 90 parameters if we include interactions.</w:t>
      </w:r>
    </w:p>
    <w:p w14:paraId="04719577" w14:textId="400FDA32" w:rsidR="004357B8" w:rsidRPr="004357B8" w:rsidRDefault="004357B8" w:rsidP="004357B8">
      <w:pPr>
        <w:pStyle w:val="ListParagraph"/>
        <w:numPr>
          <w:ilvl w:val="0"/>
          <w:numId w:val="34"/>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147FAD02" w14:textId="77777777" w:rsidR="004357B8" w:rsidRPr="004357B8" w:rsidRDefault="004357B8" w:rsidP="004357B8">
      <w:pPr>
        <w:pStyle w:val="ListParagraph"/>
        <w:numPr>
          <w:ilvl w:val="1"/>
          <w:numId w:val="34"/>
        </w:numPr>
      </w:pPr>
      <w:r w:rsidRPr="004357B8">
        <w:t>2010 is our base year for population calibration.</w:t>
      </w:r>
    </w:p>
    <w:p w14:paraId="011CD0BD" w14:textId="77777777" w:rsidR="004357B8" w:rsidRPr="004357B8" w:rsidRDefault="004357B8" w:rsidP="004357B8">
      <w:pPr>
        <w:pStyle w:val="ListParagraph"/>
        <w:numPr>
          <w:ilvl w:val="1"/>
          <w:numId w:val="34"/>
        </w:numPr>
      </w:pPr>
      <w:r w:rsidRPr="004357B8">
        <w:t>2020 serves as a recent benchmark to fine-tune projections for the baseline year (2024).</w:t>
      </w:r>
    </w:p>
    <w:p w14:paraId="3200F225" w14:textId="77777777" w:rsidR="004357B8" w:rsidRDefault="004357B8" w:rsidP="00597706">
      <w:pPr>
        <w:pStyle w:val="ListParagraph"/>
        <w:numPr>
          <w:ilvl w:val="0"/>
          <w:numId w:val="34"/>
        </w:numPr>
      </w:pPr>
      <w:r w:rsidRPr="004357B8">
        <w:rPr>
          <w:b/>
          <w:bCs/>
        </w:rPr>
        <w:t>Differentiating by Infection Status?</w:t>
      </w:r>
      <w:r w:rsidRPr="004357B8">
        <w:t xml:space="preserve"> Whether to differentiate aging rates for infected versus uninfected populations depends on data availability. </w:t>
      </w:r>
    </w:p>
    <w:p w14:paraId="668DBD0E" w14:textId="71E67AC6" w:rsidR="004357B8" w:rsidRPr="004357B8" w:rsidRDefault="004357B8" w:rsidP="004357B8">
      <w:pPr>
        <w:pStyle w:val="ListParagraph"/>
        <w:numPr>
          <w:ilvl w:val="1"/>
          <w:numId w:val="34"/>
        </w:numPr>
      </w:pPr>
      <w:r w:rsidRPr="004357B8">
        <w:t>Uninfected Population: Census data on population age structure helps us calibrate aging among uninfected individuals.</w:t>
      </w:r>
    </w:p>
    <w:p w14:paraId="669ABE2A" w14:textId="77777777" w:rsidR="004357B8" w:rsidRPr="004357B8" w:rsidRDefault="004357B8" w:rsidP="004357B8">
      <w:pPr>
        <w:pStyle w:val="ListParagraph"/>
        <w:numPr>
          <w:ilvl w:val="1"/>
          <w:numId w:val="34"/>
        </w:numPr>
      </w:pPr>
      <w:r w:rsidRPr="004357B8">
        <w:t>HIV-Positive Population: Estimated HIV prevalence by age allows us to capture aging patterns among the infected population.</w:t>
      </w:r>
    </w:p>
    <w:p w14:paraId="597E49AB" w14:textId="77777777" w:rsidR="004357B8" w:rsidRPr="004357B8" w:rsidRDefault="004357B8" w:rsidP="004357B8">
      <w:pPr>
        <w:pStyle w:val="ListParagraph"/>
        <w:numPr>
          <w:ilvl w:val="1"/>
          <w:numId w:val="34"/>
        </w:numPr>
      </w:pPr>
      <w:r w:rsidRPr="004357B8">
        <w:t>Syphilis: No prevalence estimates are available, so we lack the data to differentiate aging rates for syphilis.</w:t>
      </w:r>
    </w:p>
    <w:p w14:paraId="5CDCFAFD" w14:textId="58E4CFA3" w:rsidR="004357B8" w:rsidRPr="004357B8" w:rsidRDefault="004357B8" w:rsidP="004357B8">
      <w:r w:rsidRPr="004357B8">
        <w:rPr>
          <w:b/>
          <w:bCs/>
        </w:rPr>
        <w:t>Aging Rates in Shield Model</w:t>
      </w:r>
      <w:r w:rsidRPr="004357B8">
        <w:t xml:space="preserve">: In the Shield model, we do not differentiate aging rates by infection type. </w:t>
      </w:r>
      <w:r w:rsidR="00D574AD">
        <w:t xml:space="preserve">To provide most flexibility, we include 90 parameters for all compartments * 2knots=180 independent parameters.  </w:t>
      </w:r>
    </w:p>
    <w:p w14:paraId="7026CADB" w14:textId="77777777" w:rsidR="00065879" w:rsidRPr="004357B8" w:rsidRDefault="00065879" w:rsidP="00065879"/>
    <w:p w14:paraId="667D4A5F" w14:textId="4B05E61D" w:rsidR="00065879" w:rsidRDefault="00065879" w:rsidP="00065879">
      <w:pPr>
        <w:pStyle w:val="Heading1"/>
      </w:pPr>
      <w:r>
        <w:t>SEXUAL MIXING</w:t>
      </w:r>
    </w:p>
    <w:p w14:paraId="64661B4D" w14:textId="7829610E" w:rsidR="00065879" w:rsidRPr="00D11F02" w:rsidRDefault="00065879" w:rsidP="00065879">
      <w:pPr>
        <w:pStyle w:val="Heading2"/>
      </w:pPr>
      <w:r w:rsidRPr="00D11F02">
        <w:t>AGE Mixing Model Overview</w:t>
      </w:r>
    </w:p>
    <w:p w14:paraId="3C3238F5" w14:textId="77777777" w:rsidR="00065879" w:rsidRPr="00D11F02" w:rsidRDefault="00065879" w:rsidP="00065879">
      <w:r w:rsidRPr="00D11F02">
        <w:t>The model for mixing considers three key components: age, sex, and race.</w:t>
      </w:r>
    </w:p>
    <w:p w14:paraId="6DBFDCA1" w14:textId="77777777" w:rsidR="00065879" w:rsidRPr="00D11F02" w:rsidRDefault="00065879" w:rsidP="00065879">
      <w:r w:rsidRPr="00D11F02">
        <w:t>In general, we model contacts between the following groups:</w:t>
      </w:r>
    </w:p>
    <w:p w14:paraId="747FED38" w14:textId="77777777" w:rsidR="00065879" w:rsidRPr="00D11F02" w:rsidRDefault="00065879" w:rsidP="00065879">
      <w:pPr>
        <w:numPr>
          <w:ilvl w:val="0"/>
          <w:numId w:val="26"/>
        </w:numPr>
      </w:pPr>
      <w:r w:rsidRPr="00D11F02">
        <w:t>MSM (men who have sex with men) with other MSM, heterosexual men, or women.</w:t>
      </w:r>
    </w:p>
    <w:p w14:paraId="6ABC6A5D" w14:textId="77777777" w:rsidR="00065879" w:rsidRPr="00D11F02" w:rsidRDefault="00065879" w:rsidP="00065879">
      <w:pPr>
        <w:numPr>
          <w:ilvl w:val="0"/>
          <w:numId w:val="26"/>
        </w:numPr>
      </w:pPr>
      <w:r w:rsidRPr="00D11F02">
        <w:t>Heterosexual men with MSM, other heterosexual men, or women.</w:t>
      </w:r>
    </w:p>
    <w:p w14:paraId="594956B6" w14:textId="77777777" w:rsidR="00065879" w:rsidRPr="00D11F02" w:rsidRDefault="00065879" w:rsidP="00065879">
      <w:pPr>
        <w:numPr>
          <w:ilvl w:val="0"/>
          <w:numId w:val="26"/>
        </w:numPr>
      </w:pPr>
      <w:r w:rsidRPr="00D11F02">
        <w:t>Women with MSM or heterosexual men.</w:t>
      </w:r>
    </w:p>
    <w:p w14:paraId="6D9077A7" w14:textId="77777777" w:rsidR="00065879" w:rsidRPr="00D11F02" w:rsidRDefault="00065879" w:rsidP="00065879">
      <w:r w:rsidRPr="00D11F02">
        <w:t> </w:t>
      </w:r>
    </w:p>
    <w:p w14:paraId="5A4B4551" w14:textId="77777777" w:rsidR="00065879" w:rsidRPr="00D11F02" w:rsidRDefault="00065879" w:rsidP="00065879">
      <w:pPr>
        <w:pStyle w:val="Heading2"/>
      </w:pPr>
      <w:r w:rsidRPr="00D11F02">
        <w:t>Age Mixing Model</w:t>
      </w:r>
    </w:p>
    <w:p w14:paraId="14AF13D0" w14:textId="77777777" w:rsidR="00065879" w:rsidRPr="00D11F02" w:rsidRDefault="00065879" w:rsidP="00065879">
      <w:r w:rsidRPr="00D11F02">
        <w:t>For the age component, Todd utilized data from a study in Australia that reported the ages of each pair of partners. Based on these data, the following model was assumed to represent differences in partner ages:</w:t>
      </w:r>
    </w:p>
    <w:p w14:paraId="1B97CECF" w14:textId="77777777" w:rsidR="00065879" w:rsidRPr="00D11F02" w:rsidRDefault="00065879" w:rsidP="00065879">
      <w:r w:rsidRPr="00D11F02">
        <w:t>Age difference=N(</w:t>
      </w:r>
      <w:proofErr w:type="spellStart"/>
      <w:proofErr w:type="gramStart"/>
      <w:r w:rsidRPr="00D11F02">
        <w:t>μ,σ</w:t>
      </w:r>
      <w:proofErr w:type="spellEnd"/>
      <w:proofErr w:type="gramEnd"/>
      <w:r w:rsidRPr="00D11F02">
        <w:t>) where </w:t>
      </w:r>
    </w:p>
    <w:p w14:paraId="29E5902D" w14:textId="77777777" w:rsidR="00065879" w:rsidRPr="00D11F02" w:rsidRDefault="00065879" w:rsidP="00065879">
      <w:r w:rsidRPr="00D11F02">
        <w:t xml:space="preserve">μ=B0+B1×a </w:t>
      </w:r>
    </w:p>
    <w:p w14:paraId="66D8D1EE" w14:textId="77777777" w:rsidR="00065879" w:rsidRPr="00D11F02" w:rsidRDefault="00065879" w:rsidP="00065879">
      <w:r w:rsidRPr="00D11F02">
        <w:t>σ=L0+L1×a</w:t>
      </w:r>
    </w:p>
    <w:p w14:paraId="26FA9185" w14:textId="77777777" w:rsidR="00065879" w:rsidRPr="00D11F02" w:rsidRDefault="00065879" w:rsidP="00065879">
      <w:r w:rsidRPr="00D11F02">
        <w:t>This gives us:</w:t>
      </w:r>
    </w:p>
    <w:p w14:paraId="75AD7108" w14:textId="77777777" w:rsidR="00065879" w:rsidRPr="00D11F02" w:rsidRDefault="00065879" w:rsidP="00065879">
      <w:r w:rsidRPr="00D11F02">
        <w:lastRenderedPageBreak/>
        <w:t>Diff(a)=N(B0+B1×</w:t>
      </w:r>
      <w:proofErr w:type="gramStart"/>
      <w:r w:rsidRPr="00D11F02">
        <w:t>a,L</w:t>
      </w:r>
      <w:proofErr w:type="gramEnd"/>
      <w:r w:rsidRPr="00D11F02">
        <w:t>0+L1×a)</w:t>
      </w:r>
    </w:p>
    <w:p w14:paraId="19D63852" w14:textId="77777777" w:rsidR="00065879" w:rsidRPr="00D11F02" w:rsidRDefault="00065879" w:rsidP="00065879">
      <w:r w:rsidRPr="00D11F02">
        <w:t>Here, a represents the age of the individual, and B</w:t>
      </w:r>
      <w:proofErr w:type="gramStart"/>
      <w:r w:rsidRPr="00D11F02">
        <w:t>0,B</w:t>
      </w:r>
      <w:proofErr w:type="gramEnd"/>
      <w:r w:rsidRPr="00D11F02">
        <w:t>1, L0, and L1 are coefficients estimated from the data.</w:t>
      </w:r>
    </w:p>
    <w:p w14:paraId="4A3B515E" w14:textId="77777777" w:rsidR="00065879" w:rsidRPr="00D11F02" w:rsidRDefault="00065879" w:rsidP="00065879">
      <w:r w:rsidRPr="00D11F02">
        <w:t> </w:t>
      </w:r>
    </w:p>
    <w:p w14:paraId="60AD6A19" w14:textId="77777777" w:rsidR="00065879" w:rsidRPr="00D11F02" w:rsidRDefault="00065879" w:rsidP="00065879">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77CC30F2" w14:textId="77777777" w:rsidR="00065879" w:rsidRPr="00D11F02" w:rsidRDefault="00065879" w:rsidP="00065879">
      <w:r w:rsidRPr="00D11F02">
        <w:t> </w:t>
      </w:r>
    </w:p>
    <w:p w14:paraId="6F7EBB62" w14:textId="77777777" w:rsidR="00065879" w:rsidRPr="00D11F02" w:rsidRDefault="00065879" w:rsidP="00065879">
      <w:pPr>
        <w:pStyle w:val="Heading3"/>
      </w:pPr>
      <w:r w:rsidRPr="00D11F02">
        <w:t>Age Mixing Matrices</w:t>
      </w:r>
    </w:p>
    <w:p w14:paraId="6BE78806" w14:textId="77777777" w:rsidR="00065879" w:rsidRPr="00D11F02" w:rsidRDefault="00065879" w:rsidP="00065879">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2C5A3DE6" w14:textId="77777777" w:rsidR="00065879" w:rsidRPr="00D11F02" w:rsidRDefault="00065879" w:rsidP="00065879">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1D0573CD" w14:textId="77777777" w:rsidR="00065879" w:rsidRPr="00D11F02" w:rsidRDefault="00065879" w:rsidP="00065879">
      <w:r w:rsidRPr="00D11F02">
        <w:t>For example, to estimate the proportion of contacts for women aged 25-34 that occur with individuals in the 13-24 age group:</w:t>
      </w:r>
    </w:p>
    <w:p w14:paraId="753851BE" w14:textId="77777777" w:rsidR="00065879" w:rsidRPr="00D11F02" w:rsidRDefault="00065879" w:rsidP="00065879">
      <w:proofErr w:type="gramStart"/>
      <w:r w:rsidRPr="00D11F02">
        <w:t>P(</w:t>
      </w:r>
      <w:proofErr w:type="gramEnd"/>
      <w:r w:rsidRPr="00D11F02">
        <w:t>13−24)=0.1×pnorm(13−24, μ25, σ25)+0.1×pnorm(13−24,μ26,σ26)+…+0.1×pnorm(13−24,μ34,σ34)P(13−24)</w:t>
      </w:r>
    </w:p>
    <w:p w14:paraId="0CA4D0CD" w14:textId="77777777" w:rsidR="00065879" w:rsidRPr="00D11F02" w:rsidRDefault="00065879" w:rsidP="00065879">
      <w:r w:rsidRPr="00D11F02">
        <w:t> </w:t>
      </w:r>
    </w:p>
    <w:p w14:paraId="29EAF5CE" w14:textId="77777777" w:rsidR="00065879" w:rsidRPr="00D11F02" w:rsidRDefault="00065879" w:rsidP="00065879">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35E4B58E" w14:textId="77777777" w:rsidR="00065879" w:rsidRPr="00D11F02" w:rsidRDefault="00065879" w:rsidP="00065879">
      <w:pPr>
        <w:numPr>
          <w:ilvl w:val="0"/>
          <w:numId w:val="27"/>
        </w:numPr>
      </w:pPr>
      <w:proofErr w:type="spellStart"/>
      <w:proofErr w:type="gramStart"/>
      <w:r w:rsidRPr="00D11F02">
        <w:t>get.heterosexual.male.single.year.age.counts</w:t>
      </w:r>
      <w:proofErr w:type="spellEnd"/>
      <w:proofErr w:type="gramEnd"/>
      <w:r w:rsidRPr="00D11F02">
        <w:t>()</w:t>
      </w:r>
    </w:p>
    <w:p w14:paraId="2215DAA2" w14:textId="77777777" w:rsidR="00065879" w:rsidRPr="00D11F02" w:rsidRDefault="00065879" w:rsidP="00065879">
      <w:pPr>
        <w:numPr>
          <w:ilvl w:val="0"/>
          <w:numId w:val="27"/>
        </w:numPr>
      </w:pPr>
      <w:proofErr w:type="spellStart"/>
      <w:proofErr w:type="gramStart"/>
      <w:r w:rsidRPr="00D11F02">
        <w:t>get.female.single.year.age.counts</w:t>
      </w:r>
      <w:proofErr w:type="spellEnd"/>
      <w:proofErr w:type="gramEnd"/>
      <w:r w:rsidRPr="00D11F02">
        <w:t>()</w:t>
      </w:r>
    </w:p>
    <w:p w14:paraId="3B714EB8" w14:textId="77777777" w:rsidR="00065879" w:rsidRPr="00D11F02" w:rsidRDefault="00065879" w:rsidP="00065879">
      <w:pPr>
        <w:numPr>
          <w:ilvl w:val="0"/>
          <w:numId w:val="27"/>
        </w:numPr>
      </w:pPr>
      <w:proofErr w:type="spellStart"/>
      <w:proofErr w:type="gramStart"/>
      <w:r w:rsidRPr="00D11F02">
        <w:t>get.msm.single.year.age.counts</w:t>
      </w:r>
      <w:proofErr w:type="spellEnd"/>
      <w:proofErr w:type="gramEnd"/>
      <w:r w:rsidRPr="00D11F02">
        <w:t>()</w:t>
      </w:r>
    </w:p>
    <w:p w14:paraId="04E5C8D5" w14:textId="77777777" w:rsidR="00065879" w:rsidRPr="00D11F02" w:rsidRDefault="00065879" w:rsidP="00065879">
      <w:r w:rsidRPr="00D11F02">
        <w:t> </w:t>
      </w:r>
    </w:p>
    <w:p w14:paraId="7E563AA3" w14:textId="77777777" w:rsidR="00065879" w:rsidRPr="00D11F02" w:rsidRDefault="00065879" w:rsidP="00065879">
      <w:r w:rsidRPr="00D11F02">
        <w:t>Using this approach, we estimate three age mixing matrices: one for females, one for heterosexual males, and one for MSM.</w:t>
      </w:r>
    </w:p>
    <w:p w14:paraId="4D14864F" w14:textId="77777777" w:rsidR="00065879" w:rsidRPr="00D11F02" w:rsidRDefault="00065879" w:rsidP="00065879">
      <w:r w:rsidRPr="00D11F02">
        <w:t> </w:t>
      </w:r>
    </w:p>
    <w:p w14:paraId="277171B9" w14:textId="77777777" w:rsidR="00065879" w:rsidRPr="00D11F02" w:rsidRDefault="00065879" w:rsidP="00065879">
      <w:pPr>
        <w:pStyle w:val="Heading3"/>
      </w:pPr>
      <w:r w:rsidRPr="00D11F02">
        <w:t>Age of Sexual Debut and Availability</w:t>
      </w:r>
    </w:p>
    <w:p w14:paraId="462484B2" w14:textId="77777777" w:rsidR="00065879" w:rsidRPr="00D11F02" w:rsidRDefault="00065879" w:rsidP="00065879">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.availability</w:t>
      </w:r>
      <w:proofErr w:type="spellEnd"/>
      <w:r w:rsidRPr="00D11F02">
        <w:t>() function, which maps changes in sexual availability across ages. The model reflects an increase in sexual activity starting from age 13, reaching 100% at ages 20 to 64, and gradually tapering off until age 85, the final age group.</w:t>
      </w:r>
    </w:p>
    <w:p w14:paraId="02038D3D" w14:textId="77777777" w:rsidR="00065879" w:rsidRPr="00D11F02" w:rsidRDefault="00065879" w:rsidP="00065879">
      <w:r w:rsidRPr="00D11F02">
        <w:t> </w:t>
      </w:r>
    </w:p>
    <w:p w14:paraId="5D4E1834" w14:textId="77777777" w:rsidR="00065879" w:rsidRPr="00D11F02" w:rsidRDefault="00065879" w:rsidP="00065879">
      <w:pPr>
        <w:pStyle w:val="Heading3"/>
      </w:pPr>
      <w:r w:rsidRPr="00D11F02">
        <w:t>Calibration</w:t>
      </w:r>
    </w:p>
    <w:p w14:paraId="180361D4" w14:textId="77777777" w:rsidR="00065879" w:rsidRPr="00D11F02" w:rsidRDefault="00065879" w:rsidP="00065879">
      <w:r w:rsidRPr="00D11F02">
        <w:t xml:space="preserve">All the parameters introduced so far are estimated from data and remain fixed. However, we include one additional parameter specifically for calibration—a multiplier applied to the standard </w:t>
      </w:r>
      <w:r w:rsidRPr="00D11F02">
        <w:lastRenderedPageBreak/>
        <w:t xml:space="preserve">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4CCD1D0" w14:textId="77777777" w:rsidR="00065879" w:rsidRPr="00D11F02" w:rsidRDefault="00065879" w:rsidP="00065879">
      <w:pPr>
        <w:numPr>
          <w:ilvl w:val="0"/>
          <w:numId w:val="2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09A038F" w14:textId="77777777" w:rsidR="00065879" w:rsidRPr="00D11F02" w:rsidRDefault="00065879" w:rsidP="00065879">
      <w:pPr>
        <w:numPr>
          <w:ilvl w:val="0"/>
          <w:numId w:val="2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3F876D79" w14:textId="77777777" w:rsidR="00065879" w:rsidRPr="00D11F02" w:rsidRDefault="00065879" w:rsidP="00065879">
      <w:r w:rsidRPr="00D11F02">
        <w:t>This allows us to fine-tune the model to reflect observed patterns in age mixing.</w:t>
      </w:r>
    </w:p>
    <w:p w14:paraId="497FA3B5" w14:textId="77777777" w:rsidR="00065879" w:rsidRPr="00D11F02" w:rsidRDefault="00065879" w:rsidP="00065879">
      <w:r w:rsidRPr="00D11F02">
        <w:t> </w:t>
      </w:r>
    </w:p>
    <w:p w14:paraId="40B82E0C" w14:textId="77777777" w:rsidR="00065879" w:rsidRPr="00D11F02" w:rsidRDefault="00065879" w:rsidP="00065879">
      <w:pPr>
        <w:pStyle w:val="Heading2"/>
      </w:pPr>
      <w:r w:rsidRPr="00D11F02">
        <w:t>Sex Mixing Model</w:t>
      </w:r>
    </w:p>
    <w:p w14:paraId="74CB4D49" w14:textId="77777777" w:rsidR="00065879" w:rsidRPr="00D11F02" w:rsidRDefault="00065879" w:rsidP="00065879">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3660DBF0" w14:textId="77777777" w:rsidR="00065879" w:rsidRPr="00D11F02" w:rsidRDefault="00065879" w:rsidP="00065879">
      <w:r w:rsidRPr="00D11F02">
        <w:rPr>
          <w:b/>
          <w:bCs/>
        </w:rPr>
        <w:t>Logic</w:t>
      </w:r>
    </w:p>
    <w:p w14:paraId="3CE247C0" w14:textId="77777777" w:rsidR="00065879" w:rsidRPr="00D11F02" w:rsidRDefault="00065879" w:rsidP="00065879">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4FE7681E" w14:textId="77777777" w:rsidR="00065879" w:rsidRPr="00D11F02" w:rsidRDefault="00065879" w:rsidP="00065879">
      <w:r w:rsidRPr="00D11F02">
        <w:t> </w:t>
      </w:r>
    </w:p>
    <w:p w14:paraId="7B9218CB" w14:textId="77777777" w:rsidR="00065879" w:rsidRPr="00D11F02" w:rsidRDefault="00065879" w:rsidP="00065879">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ECE120B" w14:textId="77777777" w:rsidR="00065879" w:rsidRPr="00D11F02" w:rsidRDefault="00065879" w:rsidP="00065879">
      <w:r w:rsidRPr="00D11F02">
        <w:t xml:space="preserve">We estimate the prior value for the OE ratio from a single study: </w:t>
      </w:r>
    </w:p>
    <w:p w14:paraId="3296F1DC" w14:textId="77777777" w:rsidR="00065879" w:rsidRPr="00D11F02" w:rsidRDefault="00065879" w:rsidP="00065879">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63C951CC" w14:textId="77777777" w:rsidR="00065879" w:rsidRPr="00D11F02" w:rsidRDefault="00065879" w:rsidP="00065879">
      <w:r w:rsidRPr="00D11F02">
        <w:t> </w:t>
      </w:r>
    </w:p>
    <w:p w14:paraId="3D53E6E3" w14:textId="77777777" w:rsidR="00065879" w:rsidRPr="00D11F02" w:rsidRDefault="00065879" w:rsidP="00065879">
      <w:r w:rsidRPr="00D11F02">
        <w:t>Using this value, we can estimate the proportion of female partnerships that are with MSM or heterosexual males in each location as follows:</w:t>
      </w:r>
    </w:p>
    <w:p w14:paraId="56CD5BE5" w14:textId="77777777" w:rsidR="00065879" w:rsidRPr="00D11F02" w:rsidRDefault="00065879" w:rsidP="00065879">
      <w:pPr>
        <w:numPr>
          <w:ilvl w:val="0"/>
          <w:numId w:val="29"/>
        </w:numPr>
      </w:pPr>
      <w:proofErr w:type="spellStart"/>
      <w:r w:rsidRPr="00D11F02">
        <w:t>Pmsm</w:t>
      </w:r>
      <w:proofErr w:type="spellEnd"/>
      <w:r w:rsidRPr="00D11F02">
        <w:t>=0.089×prop.males.msm / (0.089×prop.males.msm+prop.males.not.msm)</w:t>
      </w:r>
    </w:p>
    <w:p w14:paraId="1F4B3A55" w14:textId="77777777" w:rsidR="00065879" w:rsidRPr="00D11F02" w:rsidRDefault="00065879" w:rsidP="00065879">
      <w:pPr>
        <w:numPr>
          <w:ilvl w:val="0"/>
          <w:numId w:val="2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24099610" w14:textId="77777777" w:rsidR="00065879" w:rsidRPr="00D11F02" w:rsidRDefault="00065879" w:rsidP="00065879">
      <w:r w:rsidRPr="00D11F02">
        <w:t>Since these are the only two options, the total must satisfy:</w:t>
      </w:r>
    </w:p>
    <w:p w14:paraId="1ECEACB8" w14:textId="77777777" w:rsidR="00065879" w:rsidRPr="00D11F02" w:rsidRDefault="00065879" w:rsidP="00065879">
      <w:pPr>
        <w:numPr>
          <w:ilvl w:val="0"/>
          <w:numId w:val="30"/>
        </w:numPr>
      </w:pPr>
      <w:proofErr w:type="spellStart"/>
      <w:r w:rsidRPr="00D11F02">
        <w:t>Pmsm+Phet.male</w:t>
      </w:r>
      <w:proofErr w:type="spellEnd"/>
      <w:r w:rsidRPr="00D11F02">
        <w:t>=1</w:t>
      </w:r>
    </w:p>
    <w:p w14:paraId="79C4DE90" w14:textId="77777777" w:rsidR="00065879" w:rsidRPr="00D11F02" w:rsidRDefault="00065879" w:rsidP="00065879">
      <w:r w:rsidRPr="00D11F02">
        <w:t>This approach allows us to estimate the proportions of MSM and heterosexual male partnerships for females across different locations.</w:t>
      </w:r>
    </w:p>
    <w:p w14:paraId="109B44B5" w14:textId="77777777" w:rsidR="00065879" w:rsidRPr="00D11F02" w:rsidRDefault="00065879" w:rsidP="00065879">
      <w:r w:rsidRPr="00D11F02">
        <w:t xml:space="preserve">The </w:t>
      </w:r>
      <w:proofErr w:type="spellStart"/>
      <w:r w:rsidRPr="00D11F02">
        <w:t>oe.female.pairings.with.msm</w:t>
      </w:r>
      <w:proofErr w:type="spellEnd"/>
      <w:r w:rsidRPr="00D11F02">
        <w:t xml:space="preserve"> is also used for calibration </w:t>
      </w:r>
    </w:p>
    <w:p w14:paraId="2FA79A1D" w14:textId="77777777" w:rsidR="00065879" w:rsidRPr="00D11F02" w:rsidRDefault="00065879" w:rsidP="00065879">
      <w:r w:rsidRPr="00D11F02">
        <w:t> </w:t>
      </w:r>
    </w:p>
    <w:p w14:paraId="4BD01384" w14:textId="77777777" w:rsidR="00065879" w:rsidRPr="00D11F02" w:rsidRDefault="00065879" w:rsidP="00065879">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088985A6" w14:textId="77777777" w:rsidR="00065879" w:rsidRPr="00D11F02" w:rsidRDefault="00065879" w:rsidP="00065879">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.male.pairings.with.male</w:t>
      </w:r>
      <w:proofErr w:type="spellEnd"/>
      <w:r w:rsidRPr="00D11F02">
        <w:t>, value =0.004</w:t>
      </w:r>
    </w:p>
    <w:p w14:paraId="1ED8EADA" w14:textId="77777777" w:rsidR="00065879" w:rsidRPr="00D11F02" w:rsidRDefault="00065879" w:rsidP="00065879">
      <w:r w:rsidRPr="00D11F02">
        <w:t xml:space="preserve">What fraction of </w:t>
      </w:r>
      <w:proofErr w:type="spellStart"/>
      <w:r w:rsidRPr="00D11F02">
        <w:t>msm</w:t>
      </w:r>
      <w:proofErr w:type="spellEnd"/>
    </w:p>
    <w:p w14:paraId="02B673DB" w14:textId="77777777" w:rsidR="00065879" w:rsidRDefault="00065879" w:rsidP="00065879">
      <w:pPr>
        <w:pStyle w:val="Heading2"/>
      </w:pPr>
      <w:r>
        <w:lastRenderedPageBreak/>
        <w:t xml:space="preserve">Race mixing model </w:t>
      </w:r>
    </w:p>
    <w:p w14:paraId="2C87570D" w14:textId="77777777" w:rsidR="00065879" w:rsidRDefault="00065879" w:rsidP="00065879">
      <w:proofErr w:type="gramStart"/>
      <w:r>
        <w:t>Similar to</w:t>
      </w:r>
      <w:proofErr w:type="gramEnd"/>
      <w:r>
        <w:t xml:space="preserve"> sex mixing, this relies on observed to expected proportion of contact between difference racial groups </w:t>
      </w:r>
    </w:p>
    <w:p w14:paraId="5FD9B2D1" w14:textId="2086B812" w:rsidR="00FC41DC" w:rsidRDefault="00FC41DC" w:rsidP="00065879">
      <w:pPr>
        <w:pStyle w:val="Heading1"/>
      </w:pPr>
      <w:proofErr w:type="gramStart"/>
      <w:r>
        <w:t>OUTPUTS</w:t>
      </w:r>
      <w:proofErr w:type="gramEnd"/>
      <w:r w:rsidR="00065879">
        <w:t xml:space="preserve"> TYPES IN JHEEM</w:t>
      </w:r>
    </w:p>
    <w:p w14:paraId="3DADDFBB" w14:textId="77777777" w:rsidR="00FC41DC" w:rsidRDefault="00FC41DC" w:rsidP="00FC41DC"/>
    <w:p w14:paraId="526CE0AC" w14:textId="77777777" w:rsidR="00FC41DC" w:rsidRDefault="00FC41DC" w:rsidP="00FC41DC">
      <w:r>
        <w:t xml:space="preserve">There are two methods to capture outputs: </w:t>
      </w:r>
    </w:p>
    <w:p w14:paraId="35F41B39" w14:textId="77777777" w:rsidR="00FC41DC" w:rsidRDefault="00FC41DC" w:rsidP="00FC41DC">
      <w:pPr>
        <w:pStyle w:val="ListParagraph"/>
        <w:numPr>
          <w:ilvl w:val="0"/>
          <w:numId w:val="11"/>
        </w:numPr>
      </w:pPr>
      <w:r>
        <w:t xml:space="preserve">Compartment Outputs: Transition Outputs: </w:t>
      </w:r>
    </w:p>
    <w:p w14:paraId="70C53365" w14:textId="77777777" w:rsidR="00FC41DC" w:rsidRDefault="00FC41DC" w:rsidP="00065879">
      <w:pPr>
        <w:pStyle w:val="Heading2"/>
      </w:pPr>
      <w:r>
        <w:t>Compartment Outputs:</w:t>
      </w:r>
    </w:p>
    <w:p w14:paraId="585193CA" w14:textId="77777777" w:rsidR="00FC41DC" w:rsidRDefault="00FC41DC" w:rsidP="00FC41DC">
      <w:r w:rsidRPr="00CB2855">
        <w:t>These represent frequency values, such as the population size of a compartment. They can be captured as point estimates at specific moments in time (e.g., the beginning or end of the year). However, we generally prefer to capture the average value over a timeframe, such as the population size across an entire year. This can be achieved by integrating the point estimates over that period.</w:t>
      </w:r>
    </w:p>
    <w:p w14:paraId="4C9F8E04" w14:textId="77777777" w:rsidR="00FC41DC" w:rsidRPr="00CB2855" w:rsidRDefault="00FC41DC" w:rsidP="00FC41DC"/>
    <w:p w14:paraId="2017FCEE" w14:textId="77777777" w:rsidR="00FC41DC" w:rsidRDefault="00FC41DC" w:rsidP="00FC41DC">
      <w:pPr>
        <w:pStyle w:val="ListParagraph"/>
        <w:numPr>
          <w:ilvl w:val="0"/>
          <w:numId w:val="11"/>
        </w:numPr>
      </w:pPr>
      <w:proofErr w:type="spellStart"/>
      <w:proofErr w:type="gramStart"/>
      <w:r w:rsidRPr="00CB2855">
        <w:rPr>
          <w:b/>
          <w:bCs/>
        </w:rPr>
        <w:t>track.point</w:t>
      </w:r>
      <w:proofErr w:type="gramEnd"/>
      <w:r w:rsidRPr="00CB2855">
        <w:rPr>
          <w:b/>
          <w:bCs/>
        </w:rPr>
        <w:t>.outcome</w:t>
      </w:r>
      <w:proofErr w:type="spellEnd"/>
      <w:r w:rsidRPr="00CB2855">
        <w:rPr>
          <w:b/>
          <w:bCs/>
        </w:rPr>
        <w:t>():</w:t>
      </w:r>
      <w:r>
        <w:t xml:space="preserve"> Captures a static outcome at a specific moment in time.</w:t>
      </w:r>
    </w:p>
    <w:p w14:paraId="534F0941" w14:textId="77777777" w:rsidR="00FC41DC" w:rsidRDefault="00FC41DC" w:rsidP="00FC41DC">
      <w:pPr>
        <w:pStyle w:val="ListParagraph"/>
        <w:numPr>
          <w:ilvl w:val="0"/>
          <w:numId w:val="11"/>
        </w:numPr>
      </w:pPr>
      <w:proofErr w:type="spellStart"/>
      <w:proofErr w:type="gramStart"/>
      <w:r w:rsidRPr="00CB2855">
        <w:rPr>
          <w:b/>
          <w:bCs/>
        </w:rPr>
        <w:t>track.integrated</w:t>
      </w:r>
      <w:proofErr w:type="gramEnd"/>
      <w:r w:rsidRPr="00CB2855">
        <w:rPr>
          <w:b/>
          <w:bCs/>
        </w:rPr>
        <w:t>.outcome</w:t>
      </w:r>
      <w:proofErr w:type="spellEnd"/>
      <w:r w:rsidRPr="00CB2855">
        <w:rPr>
          <w:b/>
          <w:bCs/>
        </w:rPr>
        <w:t>():</w:t>
      </w:r>
      <w:r>
        <w:t xml:space="preserve"> Integrates the point outcomes over a period.</w:t>
      </w:r>
    </w:p>
    <w:p w14:paraId="1A22F7CE" w14:textId="77777777" w:rsidR="00FC41DC" w:rsidRDefault="00FC41DC" w:rsidP="00FC41DC"/>
    <w:p w14:paraId="4A89509C" w14:textId="77777777" w:rsidR="00FC41DC" w:rsidRDefault="00FC41DC" w:rsidP="00FC41DC"/>
    <w:p w14:paraId="10E6420C" w14:textId="77777777" w:rsidR="00FC41DC" w:rsidRDefault="00FC41DC" w:rsidP="00065879">
      <w:pPr>
        <w:pStyle w:val="Heading2"/>
      </w:pPr>
      <w:r>
        <w:t>Transition Outputs:</w:t>
      </w:r>
    </w:p>
    <w:p w14:paraId="6C8083E0" w14:textId="77777777" w:rsidR="00FC41DC" w:rsidRDefault="00FC41DC" w:rsidP="00FC41DC">
      <w:r w:rsidRPr="00CB2855">
        <w:t>These capture the event rates modeled through transitions and indicate the movement of individuals between compartments.</w:t>
      </w:r>
    </w:p>
    <w:p w14:paraId="19500716" w14:textId="77777777" w:rsidR="00FC41DC" w:rsidRPr="00CB2855" w:rsidRDefault="00FC41DC" w:rsidP="00FC41DC"/>
    <w:p w14:paraId="2E2CA13F" w14:textId="77777777" w:rsidR="00FC41DC" w:rsidRDefault="00FC41DC" w:rsidP="00FC41DC">
      <w:pPr>
        <w:pStyle w:val="ListParagraph"/>
        <w:numPr>
          <w:ilvl w:val="0"/>
          <w:numId w:val="13"/>
        </w:numPr>
      </w:pPr>
      <w:proofErr w:type="spellStart"/>
      <w:proofErr w:type="gramStart"/>
      <w:r w:rsidRPr="00CB2855">
        <w:rPr>
          <w:b/>
          <w:bCs/>
        </w:rPr>
        <w:t>track.transition</w:t>
      </w:r>
      <w:proofErr w:type="spellEnd"/>
      <w:proofErr w:type="gramEnd"/>
      <w:r w:rsidRPr="00CB2855">
        <w:rPr>
          <w:b/>
          <w:bCs/>
        </w:rPr>
        <w:t>():</w:t>
      </w:r>
      <w:r>
        <w:t xml:space="preserve"> Represents dynamic outcomes with specific starting and ending compartments.</w:t>
      </w:r>
    </w:p>
    <w:p w14:paraId="0132C7F4" w14:textId="77777777" w:rsidR="00FC41DC" w:rsidRDefault="00FC41DC" w:rsidP="00FC41DC">
      <w:pPr>
        <w:pStyle w:val="ListParagraph"/>
        <w:numPr>
          <w:ilvl w:val="0"/>
          <w:numId w:val="13"/>
        </w:numPr>
      </w:pPr>
      <w:proofErr w:type="spellStart"/>
      <w:proofErr w:type="gramStart"/>
      <w:r w:rsidRPr="00CB2855">
        <w:rPr>
          <w:b/>
          <w:bCs/>
        </w:rPr>
        <w:t>track.dynamic</w:t>
      </w:r>
      <w:proofErr w:type="gramEnd"/>
      <w:r w:rsidRPr="00CB2855">
        <w:rPr>
          <w:b/>
          <w:bCs/>
        </w:rPr>
        <w:t>.outcome</w:t>
      </w:r>
      <w:proofErr w:type="spellEnd"/>
      <w:r w:rsidRPr="00CB2855">
        <w:rPr>
          <w:b/>
          <w:bCs/>
        </w:rPr>
        <w:t>():</w:t>
      </w:r>
      <w:r>
        <w:t xml:space="preserve"> Accounts for individuals entering the model without specifying a starting or ending compartment.</w:t>
      </w:r>
    </w:p>
    <w:p w14:paraId="142D9BDB" w14:textId="77777777" w:rsidR="00FC41DC" w:rsidRDefault="00FC41DC" w:rsidP="00FC41DC">
      <w:pPr>
        <w:pStyle w:val="ListParagraph"/>
        <w:numPr>
          <w:ilvl w:val="0"/>
          <w:numId w:val="13"/>
        </w:numPr>
      </w:pPr>
      <w:proofErr w:type="spellStart"/>
      <w:proofErr w:type="gramStart"/>
      <w:r w:rsidRPr="00CB2855">
        <w:rPr>
          <w:b/>
          <w:bCs/>
        </w:rPr>
        <w:t>track.cumulative</w:t>
      </w:r>
      <w:proofErr w:type="gramEnd"/>
      <w:r w:rsidRPr="00CB2855">
        <w:rPr>
          <w:b/>
          <w:bCs/>
        </w:rPr>
        <w:t>.outcome</w:t>
      </w:r>
      <w:proofErr w:type="spellEnd"/>
      <w:r w:rsidRPr="00CB2855">
        <w:rPr>
          <w:b/>
          <w:bCs/>
        </w:rPr>
        <w:t>():</w:t>
      </w:r>
      <w:r>
        <w:t xml:space="preserve"> Allows the summation of multiple dynamic outcomes.</w:t>
      </w:r>
    </w:p>
    <w:p w14:paraId="34C0ED96" w14:textId="77777777" w:rsidR="00FC41DC" w:rsidRPr="00294C9A" w:rsidRDefault="00FC41DC" w:rsidP="00FC41DC"/>
    <w:p w14:paraId="7917A8A8" w14:textId="77777777" w:rsidR="00740BC9" w:rsidRDefault="00740BC9" w:rsidP="0070774A">
      <w:pPr>
        <w:pStyle w:val="Title"/>
      </w:pPr>
    </w:p>
    <w:p w14:paraId="5027640B" w14:textId="7CE12882" w:rsidR="0070774A" w:rsidRDefault="00065879" w:rsidP="00065879">
      <w:pPr>
        <w:pStyle w:val="Heading1"/>
      </w:pPr>
      <w:r>
        <w:t>ESTIMATING LIKELIHOOD ERRORS</w:t>
      </w:r>
    </w:p>
    <w:p w14:paraId="1235D6E9" w14:textId="77777777"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70774A">
      <w:pPr>
        <w:pStyle w:val="ListParagraph"/>
        <w:numPr>
          <w:ilvl w:val="0"/>
          <w:numId w:val="14"/>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w:t>
      </w:r>
      <w:r>
        <w:lastRenderedPageBreak/>
        <w:t>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70774A">
      <w:pPr>
        <w:pStyle w:val="ListParagraph"/>
        <w:numPr>
          <w:ilvl w:val="0"/>
          <w:numId w:val="14"/>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065879">
      <w:pPr>
        <w:pStyle w:val="Heading2"/>
      </w:pPr>
      <w:r>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42E85BCC" w14:textId="77777777" w:rsidR="0070774A" w:rsidRDefault="0070774A" w:rsidP="0070774A"/>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70774A">
      <w:pPr>
        <w:pStyle w:val="ListParagraph"/>
        <w:numPr>
          <w:ilvl w:val="0"/>
          <w:numId w:val="16"/>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70774A">
      <w:pPr>
        <w:pStyle w:val="ListParagraph"/>
        <w:numPr>
          <w:ilvl w:val="0"/>
          <w:numId w:val="16"/>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70774A">
      <w:pPr>
        <w:pStyle w:val="ListParagraph"/>
        <w:numPr>
          <w:ilvl w:val="0"/>
          <w:numId w:val="16"/>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70774A">
      <w:pPr>
        <w:pStyle w:val="ListParagraph"/>
        <w:numPr>
          <w:ilvl w:val="0"/>
          <w:numId w:val="15"/>
        </w:numPr>
      </w:pPr>
      <w:r w:rsidRPr="0001408E">
        <w:t>Young Black (YB)</w:t>
      </w:r>
    </w:p>
    <w:p w14:paraId="2C3C1A08" w14:textId="77777777" w:rsidR="0070774A" w:rsidRPr="0001408E" w:rsidRDefault="0070774A" w:rsidP="0070774A">
      <w:pPr>
        <w:pStyle w:val="ListParagraph"/>
        <w:numPr>
          <w:ilvl w:val="0"/>
          <w:numId w:val="15"/>
        </w:numPr>
      </w:pPr>
      <w:r w:rsidRPr="0001408E">
        <w:t>Old Black (OB)</w:t>
      </w:r>
    </w:p>
    <w:p w14:paraId="18BF7F33" w14:textId="77777777" w:rsidR="0070774A" w:rsidRPr="0001408E" w:rsidRDefault="0070774A" w:rsidP="0070774A">
      <w:pPr>
        <w:pStyle w:val="ListParagraph"/>
        <w:numPr>
          <w:ilvl w:val="0"/>
          <w:numId w:val="15"/>
        </w:numPr>
      </w:pPr>
      <w:r w:rsidRPr="0001408E">
        <w:t>Young White (YW)</w:t>
      </w:r>
    </w:p>
    <w:p w14:paraId="057F7649" w14:textId="77777777" w:rsidR="0070774A" w:rsidRPr="0001408E" w:rsidRDefault="0070774A" w:rsidP="0070774A">
      <w:pPr>
        <w:pStyle w:val="ListParagraph"/>
        <w:numPr>
          <w:ilvl w:val="0"/>
          <w:numId w:val="15"/>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w:lastRenderedPageBreak/>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r>
            <w:rPr>
              <w:rFonts w:ascii="Cambria Math" w:hAnsi="Cambria Math"/>
            </w:rPr>
            <m:t>M</m:t>
          </m:r>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 xml:space="preserve">Summary of Assumption </w:t>
      </w:r>
      <w:proofErr w:type="gramStart"/>
      <w:r w:rsidRPr="0001408E">
        <w:rPr>
          <w:b/>
          <w:bCs/>
        </w:rPr>
        <w:t>1:</w:t>
      </w:r>
      <w:r w:rsidRPr="0001408E">
        <w:t>Thus</w:t>
      </w:r>
      <w:proofErr w:type="gramEnd"/>
      <w:r w:rsidRPr="0001408E">
        <w:t>,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70774A">
      <w:pPr>
        <w:pStyle w:val="ListParagraph"/>
        <w:numPr>
          <w:ilvl w:val="0"/>
          <w:numId w:val="17"/>
        </w:numPr>
      </w:pPr>
      <m:oMath>
        <m:r>
          <w:rPr>
            <w:rFonts w:ascii="Cambria Math" w:hAnsi="Cambria Math"/>
          </w:rPr>
          <m:t>μ</m:t>
        </m:r>
      </m:oMath>
      <w:r w:rsidRPr="0001408E">
        <w:t>: The simulated value from the model.</w:t>
      </w:r>
    </w:p>
    <w:p w14:paraId="27B3E5C0" w14:textId="77777777" w:rsidR="0070774A" w:rsidRPr="0001408E" w:rsidRDefault="0070774A" w:rsidP="0070774A">
      <w:pPr>
        <w:pStyle w:val="ListParagraph"/>
        <w:numPr>
          <w:ilvl w:val="0"/>
          <w:numId w:val="17"/>
        </w:numPr>
      </w:pPr>
      <m:oMath>
        <m:r>
          <m:rPr>
            <m:sty m:val="p"/>
          </m:rPr>
          <w:rPr>
            <w:rFonts w:ascii="Cambria Math" w:hAnsi="Cambria Math"/>
          </w:rPr>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t>
          </m:r>
          <m:r>
            <w:rPr>
              <w:rFonts w:ascii="Cambria Math" w:hAnsi="Cambria Math"/>
            </w:rPr>
            <m:t>MVN</m:t>
          </m:r>
          <m:d>
            <m:dPr>
              <m:ctrlPr>
                <w:rPr>
                  <w:rFonts w:ascii="Cambria Math" w:hAnsi="Cambria Math"/>
                  <w:i/>
                </w:rPr>
              </m:ctrlPr>
            </m:dPr>
            <m:e>
              <m:r>
                <w:rPr>
                  <w:rFonts w:ascii="Cambria Math" w:hAnsi="Cambria Math"/>
                </w:rPr>
                <m:t>Mμ</m:t>
              </m:r>
              <m:r>
                <w:rPr>
                  <w:rFonts w:ascii="Cambria Math" w:hAnsi="Cambria Math"/>
                </w:rPr>
                <m:t xml:space="preserve">,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065879">
      <w:pPr>
        <w:pStyle w:val="Heading2"/>
      </w:pPr>
      <w:r w:rsidRPr="0001408E">
        <w:lastRenderedPageBreak/>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w:rPr>
              <w:rFonts w:ascii="Cambria Math" w:hAnsi="Cambria Math"/>
            </w:rPr>
            <m:t>poisson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254E6F8A" w14:textId="77777777" w:rsidR="0070774A" w:rsidRPr="0001408E" w:rsidRDefault="0070774A" w:rsidP="0070774A"/>
    <w:p w14:paraId="4D19C970" w14:textId="77777777" w:rsidR="0070774A" w:rsidRPr="00D614DF" w:rsidRDefault="0070774A" w:rsidP="0070774A"/>
    <w:p w14:paraId="7151B263" w14:textId="77777777" w:rsidR="0070774A" w:rsidRDefault="0070774A" w:rsidP="0070774A">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lastRenderedPageBreak/>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publication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70774A">
      <w:pPr>
        <w:pStyle w:val="ListParagraph"/>
        <w:numPr>
          <w:ilvl w:val="0"/>
          <w:numId w:val="18"/>
        </w:numPr>
      </w:pPr>
      <w:r w:rsidRPr="00130B0E">
        <w:lastRenderedPageBreak/>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70774A">
      <w:pPr>
        <w:pStyle w:val="ListParagraph"/>
        <w:numPr>
          <w:ilvl w:val="0"/>
          <w:numId w:val="18"/>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70774A">
      <w:pPr>
        <w:pStyle w:val="ListParagraph"/>
        <w:numPr>
          <w:ilvl w:val="0"/>
          <w:numId w:val="19"/>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t>Where ρ is the correlation coefficient between successive time points.</w:t>
      </w:r>
    </w:p>
    <w:p w14:paraId="78407C89" w14:textId="77777777" w:rsidR="0070774A" w:rsidRDefault="0070774A" w:rsidP="0070774A"/>
    <w:p w14:paraId="5CF68E80" w14:textId="77777777" w:rsidR="0070774A" w:rsidRDefault="0070774A" w:rsidP="0070774A">
      <w:pPr>
        <w:pStyle w:val="ListParagraph"/>
        <w:numPr>
          <w:ilvl w:val="0"/>
          <w:numId w:val="8"/>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77777777" w:rsidR="0070774A" w:rsidRPr="003A6CA0"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xml:space="preserve"> model may be more appropriate. This model assumes that errors in consecutive time periods are more strongly correlated, but this correlation weakens over time. For example, if the new diagnosis data in 2000 were off by 10%, an AR model would suggest </w:t>
      </w:r>
      <w:r w:rsidRPr="003A6CA0">
        <w:lastRenderedPageBreak/>
        <w:t>that errors in the following years (e.g., 2001, 2002) are similarly off, but the impact would diminish over longer periods (e.g., by 2010).</w:t>
      </w:r>
    </w:p>
    <w:p w14:paraId="3EF74471" w14:textId="77777777" w:rsidR="0070774A" w:rsidRPr="003A6CA0" w:rsidRDefault="0070774A" w:rsidP="0070774A"/>
    <w:p w14:paraId="76F16AD1" w14:textId="4CD2396B" w:rsidR="00AC7C42" w:rsidRDefault="00065879" w:rsidP="00AC7C42">
      <w:pPr>
        <w:pStyle w:val="Heading1"/>
      </w:pPr>
      <w:r>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AC7C42">
      <w:pPr>
        <w:pStyle w:val="ListParagraph"/>
        <w:numPr>
          <w:ilvl w:val="0"/>
          <w:numId w:val="2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AC7C42">
      <w:pPr>
        <w:pStyle w:val="ListParagraph"/>
        <w:numPr>
          <w:ilvl w:val="0"/>
          <w:numId w:val="2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AC7C42">
      <w:pPr>
        <w:pStyle w:val="ListParagraph"/>
        <w:numPr>
          <w:ilvl w:val="0"/>
          <w:numId w:val="2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77777777" w:rsidR="00CB2855" w:rsidRPr="00294C9A" w:rsidRDefault="00CB2855" w:rsidP="00294C9A"/>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475C2A"/>
    <w:multiLevelType w:val="multilevel"/>
    <w:tmpl w:val="1D1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1825A7"/>
    <w:multiLevelType w:val="hybridMultilevel"/>
    <w:tmpl w:val="4F5E2068"/>
    <w:lvl w:ilvl="0" w:tplc="519C3598">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1156E5"/>
    <w:multiLevelType w:val="hybridMultilevel"/>
    <w:tmpl w:val="DA1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735BC"/>
    <w:multiLevelType w:val="multilevel"/>
    <w:tmpl w:val="36B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12084"/>
    <w:multiLevelType w:val="multilevel"/>
    <w:tmpl w:val="3A38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056D7A"/>
    <w:multiLevelType w:val="hybridMultilevel"/>
    <w:tmpl w:val="D0AA8702"/>
    <w:lvl w:ilvl="0" w:tplc="FA6ED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BD0933"/>
    <w:multiLevelType w:val="hybridMultilevel"/>
    <w:tmpl w:val="45D2ECE6"/>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4456592">
    <w:abstractNumId w:val="28"/>
  </w:num>
  <w:num w:numId="2" w16cid:durableId="2001957101">
    <w:abstractNumId w:val="7"/>
  </w:num>
  <w:num w:numId="3" w16cid:durableId="756487531">
    <w:abstractNumId w:val="7"/>
  </w:num>
  <w:num w:numId="4" w16cid:durableId="1135559157">
    <w:abstractNumId w:val="7"/>
  </w:num>
  <w:num w:numId="5" w16cid:durableId="230774828">
    <w:abstractNumId w:val="7"/>
  </w:num>
  <w:num w:numId="6" w16cid:durableId="400568982">
    <w:abstractNumId w:val="7"/>
  </w:num>
  <w:num w:numId="7" w16cid:durableId="1014537">
    <w:abstractNumId w:val="7"/>
  </w:num>
  <w:num w:numId="8" w16cid:durableId="445197601">
    <w:abstractNumId w:val="23"/>
  </w:num>
  <w:num w:numId="9" w16cid:durableId="1676420802">
    <w:abstractNumId w:val="13"/>
  </w:num>
  <w:num w:numId="10" w16cid:durableId="2102557157">
    <w:abstractNumId w:val="2"/>
  </w:num>
  <w:num w:numId="11" w16cid:durableId="147213799">
    <w:abstractNumId w:val="24"/>
  </w:num>
  <w:num w:numId="12" w16cid:durableId="1741949462">
    <w:abstractNumId w:val="16"/>
  </w:num>
  <w:num w:numId="13" w16cid:durableId="275067992">
    <w:abstractNumId w:val="21"/>
  </w:num>
  <w:num w:numId="14" w16cid:durableId="1882084030">
    <w:abstractNumId w:val="4"/>
  </w:num>
  <w:num w:numId="15" w16cid:durableId="1283532355">
    <w:abstractNumId w:val="14"/>
  </w:num>
  <w:num w:numId="16" w16cid:durableId="1922793383">
    <w:abstractNumId w:val="1"/>
  </w:num>
  <w:num w:numId="17" w16cid:durableId="488903779">
    <w:abstractNumId w:val="22"/>
  </w:num>
  <w:num w:numId="18" w16cid:durableId="1504659397">
    <w:abstractNumId w:val="12"/>
  </w:num>
  <w:num w:numId="19" w16cid:durableId="1163201654">
    <w:abstractNumId w:val="23"/>
    <w:lvlOverride w:ilvl="0">
      <w:startOverride w:val="1"/>
    </w:lvlOverride>
  </w:num>
  <w:num w:numId="20" w16cid:durableId="1108043211">
    <w:abstractNumId w:val="26"/>
  </w:num>
  <w:num w:numId="21" w16cid:durableId="1037510927">
    <w:abstractNumId w:val="20"/>
  </w:num>
  <w:num w:numId="22" w16cid:durableId="328364884">
    <w:abstractNumId w:val="10"/>
  </w:num>
  <w:num w:numId="23" w16cid:durableId="1925606903">
    <w:abstractNumId w:val="19"/>
  </w:num>
  <w:num w:numId="24" w16cid:durableId="1496916192">
    <w:abstractNumId w:val="18"/>
  </w:num>
  <w:num w:numId="25" w16cid:durableId="1282304557">
    <w:abstractNumId w:val="3"/>
  </w:num>
  <w:num w:numId="26" w16cid:durableId="1748649461">
    <w:abstractNumId w:val="8"/>
  </w:num>
  <w:num w:numId="27" w16cid:durableId="1485007451">
    <w:abstractNumId w:val="5"/>
  </w:num>
  <w:num w:numId="28" w16cid:durableId="1776515359">
    <w:abstractNumId w:val="0"/>
  </w:num>
  <w:num w:numId="29" w16cid:durableId="773012528">
    <w:abstractNumId w:val="25"/>
  </w:num>
  <w:num w:numId="30" w16cid:durableId="146240673">
    <w:abstractNumId w:val="17"/>
  </w:num>
  <w:num w:numId="31" w16cid:durableId="1240284918">
    <w:abstractNumId w:val="11"/>
  </w:num>
  <w:num w:numId="32" w16cid:durableId="724377618">
    <w:abstractNumId w:val="15"/>
  </w:num>
  <w:num w:numId="33" w16cid:durableId="2170222">
    <w:abstractNumId w:val="6"/>
  </w:num>
  <w:num w:numId="34" w16cid:durableId="1751656195">
    <w:abstractNumId w:val="27"/>
  </w:num>
  <w:num w:numId="35" w16cid:durableId="2080055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35AA8"/>
    <w:rsid w:val="00052732"/>
    <w:rsid w:val="00065879"/>
    <w:rsid w:val="000A1117"/>
    <w:rsid w:val="000A3760"/>
    <w:rsid w:val="000E3942"/>
    <w:rsid w:val="001031DC"/>
    <w:rsid w:val="001B592A"/>
    <w:rsid w:val="001E3F66"/>
    <w:rsid w:val="00216989"/>
    <w:rsid w:val="0026236C"/>
    <w:rsid w:val="00281607"/>
    <w:rsid w:val="002949BD"/>
    <w:rsid w:val="00294C9A"/>
    <w:rsid w:val="002A4DC3"/>
    <w:rsid w:val="002C15FC"/>
    <w:rsid w:val="002D77B3"/>
    <w:rsid w:val="002E3795"/>
    <w:rsid w:val="002E75B3"/>
    <w:rsid w:val="00332EC6"/>
    <w:rsid w:val="00356E6F"/>
    <w:rsid w:val="00375AD9"/>
    <w:rsid w:val="003A5EE9"/>
    <w:rsid w:val="003B61C7"/>
    <w:rsid w:val="003B6A07"/>
    <w:rsid w:val="004357B8"/>
    <w:rsid w:val="0044689F"/>
    <w:rsid w:val="0047730A"/>
    <w:rsid w:val="004A1D63"/>
    <w:rsid w:val="004B23CE"/>
    <w:rsid w:val="004B3B29"/>
    <w:rsid w:val="004D7267"/>
    <w:rsid w:val="00534CE3"/>
    <w:rsid w:val="005A429C"/>
    <w:rsid w:val="005E2400"/>
    <w:rsid w:val="00652524"/>
    <w:rsid w:val="00680F7F"/>
    <w:rsid w:val="006D43BB"/>
    <w:rsid w:val="006D56A3"/>
    <w:rsid w:val="006E431F"/>
    <w:rsid w:val="0070774A"/>
    <w:rsid w:val="007250BC"/>
    <w:rsid w:val="00736061"/>
    <w:rsid w:val="00740BC9"/>
    <w:rsid w:val="00751A02"/>
    <w:rsid w:val="007700EB"/>
    <w:rsid w:val="00785448"/>
    <w:rsid w:val="00790981"/>
    <w:rsid w:val="007B2E1D"/>
    <w:rsid w:val="007E623C"/>
    <w:rsid w:val="007E7BFD"/>
    <w:rsid w:val="007F2ACD"/>
    <w:rsid w:val="008056D8"/>
    <w:rsid w:val="00820355"/>
    <w:rsid w:val="00850065"/>
    <w:rsid w:val="00890D34"/>
    <w:rsid w:val="00892FFC"/>
    <w:rsid w:val="008D4547"/>
    <w:rsid w:val="008D67FA"/>
    <w:rsid w:val="008E5126"/>
    <w:rsid w:val="00916431"/>
    <w:rsid w:val="009C06DD"/>
    <w:rsid w:val="009E1A87"/>
    <w:rsid w:val="009E74E3"/>
    <w:rsid w:val="00A25A42"/>
    <w:rsid w:val="00A42461"/>
    <w:rsid w:val="00A42B81"/>
    <w:rsid w:val="00A53A89"/>
    <w:rsid w:val="00A744BE"/>
    <w:rsid w:val="00A92CF2"/>
    <w:rsid w:val="00AA09DA"/>
    <w:rsid w:val="00AC7C42"/>
    <w:rsid w:val="00AD7AAA"/>
    <w:rsid w:val="00AD7CBE"/>
    <w:rsid w:val="00AE2923"/>
    <w:rsid w:val="00B568B2"/>
    <w:rsid w:val="00BA071C"/>
    <w:rsid w:val="00BC7533"/>
    <w:rsid w:val="00BD3169"/>
    <w:rsid w:val="00C46896"/>
    <w:rsid w:val="00C5584D"/>
    <w:rsid w:val="00C80FDF"/>
    <w:rsid w:val="00C91146"/>
    <w:rsid w:val="00CA419E"/>
    <w:rsid w:val="00CA683A"/>
    <w:rsid w:val="00CB2855"/>
    <w:rsid w:val="00CC7CE6"/>
    <w:rsid w:val="00CE164B"/>
    <w:rsid w:val="00CE7C83"/>
    <w:rsid w:val="00D07F8B"/>
    <w:rsid w:val="00D233AA"/>
    <w:rsid w:val="00D23B42"/>
    <w:rsid w:val="00D574AD"/>
    <w:rsid w:val="00D83D4D"/>
    <w:rsid w:val="00D974CB"/>
    <w:rsid w:val="00E058EB"/>
    <w:rsid w:val="00E17F9C"/>
    <w:rsid w:val="00E2551C"/>
    <w:rsid w:val="00E362EE"/>
    <w:rsid w:val="00EA390A"/>
    <w:rsid w:val="00EB761F"/>
    <w:rsid w:val="00F15686"/>
    <w:rsid w:val="00F87862"/>
    <w:rsid w:val="00F96C16"/>
    <w:rsid w:val="00FC0F42"/>
    <w:rsid w:val="00FC41DC"/>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BD"/>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065879"/>
    <w:pPr>
      <w:keepNext/>
      <w:keepLines/>
      <w:numPr>
        <w:numId w:val="7"/>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065879"/>
    <w:rPr>
      <w:rFonts w:asciiTheme="minorBidi" w:eastAsiaTheme="majorEastAsia" w:hAnsiTheme="minorBid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TotalTime>
  <Pages>11</Pages>
  <Words>3236</Words>
  <Characters>18449</Characters>
  <Application>Microsoft Office Word</Application>
  <DocSecurity>0</DocSecurity>
  <Lines>153</Lines>
  <Paragraphs>43</Paragraphs>
  <ScaleCrop>false</ScaleCrop>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5</cp:revision>
  <dcterms:created xsi:type="dcterms:W3CDTF">2024-10-31T14:01:00Z</dcterms:created>
  <dcterms:modified xsi:type="dcterms:W3CDTF">2024-11-01T16:22:00Z</dcterms:modified>
</cp:coreProperties>
</file>