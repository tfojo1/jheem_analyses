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9DD2" w14:textId="6BE8FF20" w:rsidR="00E53800" w:rsidRPr="00E53800" w:rsidRDefault="00E53800" w:rsidP="00E53800">
      <w:pPr>
        <w:pStyle w:val="Heading1"/>
      </w:pPr>
      <w:r>
        <w:t>Population size</w:t>
      </w:r>
    </w:p>
    <w:p w14:paraId="4DD424CE" w14:textId="77777777" w:rsidR="00E53800" w:rsidRPr="00E53800" w:rsidRDefault="00E53800" w:rsidP="00E53800">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BFA5C92" w14:textId="71862649" w:rsidR="00E53800" w:rsidRPr="00E53800" w:rsidRDefault="00E53800" w:rsidP="00E53800">
      <w:pPr>
        <w:pStyle w:val="ListParagraph"/>
        <w:numPr>
          <w:ilvl w:val="0"/>
          <w:numId w:val="20"/>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057B00CA" w14:textId="77777777" w:rsidR="00E53800" w:rsidRPr="00E53800" w:rsidRDefault="00E53800" w:rsidP="00E53800">
      <w:pPr>
        <w:pStyle w:val="ListParagraph"/>
      </w:pPr>
    </w:p>
    <w:p w14:paraId="3BED19BD" w14:textId="43DC4B2D" w:rsidR="00E53800" w:rsidRPr="00E53800" w:rsidRDefault="00E53800" w:rsidP="002434C6">
      <w:pPr>
        <w:pStyle w:val="ListParagraph"/>
        <w:numPr>
          <w:ilvl w:val="0"/>
          <w:numId w:val="20"/>
        </w:numPr>
      </w:pPr>
      <w:r w:rsidRPr="00E53800">
        <w:rPr>
          <w:b/>
          <w:bCs/>
        </w:rPr>
        <w:t>Postcensal Estimates</w:t>
      </w:r>
      <w:r w:rsidRPr="00E53800">
        <w:rPr>
          <w:b/>
          <w:bCs/>
        </w:rPr>
        <w:t xml:space="preserve">: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120139EF" w14:textId="77777777" w:rsidR="00E53800" w:rsidRPr="00E53800" w:rsidRDefault="00E53800" w:rsidP="00E53800">
      <w:r w:rsidRPr="00E53800">
        <w:t>Both types of estimates rely on the </w:t>
      </w:r>
      <w:r w:rsidRPr="00E53800">
        <w:rPr>
          <w:b/>
          <w:bCs/>
        </w:rPr>
        <w:t>Cohort-Component Method</w:t>
      </w:r>
      <w:r w:rsidRPr="00E53800">
        <w:t>, which updates the base population by accounting for:</w:t>
      </w:r>
    </w:p>
    <w:p w14:paraId="54184A3C" w14:textId="77777777" w:rsidR="00E53800" w:rsidRPr="00E53800" w:rsidRDefault="00E53800" w:rsidP="00E53800">
      <w:pPr>
        <w:pStyle w:val="ListParagraph"/>
        <w:numPr>
          <w:ilvl w:val="0"/>
          <w:numId w:val="21"/>
        </w:numPr>
      </w:pPr>
      <w:r w:rsidRPr="00E53800">
        <w:rPr>
          <w:b/>
          <w:bCs/>
        </w:rPr>
        <w:t>Births</w:t>
      </w:r>
      <w:r w:rsidRPr="00E53800">
        <w:t> and </w:t>
      </w:r>
      <w:r w:rsidRPr="00E53800">
        <w:rPr>
          <w:b/>
          <w:bCs/>
        </w:rPr>
        <w:t>Deaths</w:t>
      </w:r>
      <w:r w:rsidRPr="00E53800">
        <w:t>: Data collected from state and local vital statistics offices.</w:t>
      </w:r>
    </w:p>
    <w:p w14:paraId="42E4B36B" w14:textId="77777777" w:rsidR="00E53800" w:rsidRPr="00E53800" w:rsidRDefault="00E53800" w:rsidP="00E53800">
      <w:pPr>
        <w:pStyle w:val="ListParagraph"/>
        <w:numPr>
          <w:ilvl w:val="0"/>
          <w:numId w:val="21"/>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3E8904C0" w14:textId="77777777" w:rsidR="00E53800" w:rsidRDefault="00E53800" w:rsidP="00E53800"/>
    <w:p w14:paraId="5AC3DE9F" w14:textId="61B381D7" w:rsidR="00E53800" w:rsidRPr="00E53800" w:rsidRDefault="00E53800" w:rsidP="00E53800">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504C8D92" w14:textId="77777777" w:rsidR="00E53800" w:rsidRDefault="00E53800" w:rsidP="00E53800"/>
    <w:p w14:paraId="21C594C7" w14:textId="0821AB2D" w:rsidR="00E53800" w:rsidRPr="00E53800" w:rsidRDefault="00E53800" w:rsidP="00E53800">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3E96711" w14:textId="77777777" w:rsidR="00E53800" w:rsidRPr="00E53800" w:rsidRDefault="00E53800" w:rsidP="00E53800">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4A8CE55D" w14:textId="77777777" w:rsidR="00E53800" w:rsidRDefault="00E53800" w:rsidP="00E53800"/>
    <w:p w14:paraId="23FCA4CD" w14:textId="20006770" w:rsidR="00E53800" w:rsidRPr="00E53800" w:rsidRDefault="00E53800" w:rsidP="00E53800">
      <w:r w:rsidRPr="00E53800">
        <w:t>This statement explains why there is a noticeable jump in population counts between 2019 and 2020, reflecting adjustments made to align the Vintage 2020 estimates with the results of the 2020 Census.</w:t>
      </w:r>
      <w:r w:rsidRPr="00E53800">
        <w:t xml:space="preserve"> </w:t>
      </w:r>
      <w:r w:rsidRPr="00E53800">
        <w:t>We had hoped the intercensal estimates would be available this year to inform our final calibration. However, with their release now delayed until at least 2025, we’ll need to address the associated uncertainties in a more systematic and principled way.</w:t>
      </w:r>
    </w:p>
    <w:sectPr w:rsidR="00E53800" w:rsidRPr="00E53800"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22C"/>
    <w:multiLevelType w:val="multilevel"/>
    <w:tmpl w:val="C2A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3F403F"/>
    <w:multiLevelType w:val="multilevel"/>
    <w:tmpl w:val="F22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D3509"/>
    <w:multiLevelType w:val="multilevel"/>
    <w:tmpl w:val="B99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1F01C2"/>
    <w:multiLevelType w:val="multilevel"/>
    <w:tmpl w:val="42E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94C57"/>
    <w:multiLevelType w:val="multilevel"/>
    <w:tmpl w:val="BD0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93769C8"/>
    <w:multiLevelType w:val="multilevel"/>
    <w:tmpl w:val="C7B4C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15"/>
  </w:num>
  <w:num w:numId="2" w16cid:durableId="2001957101">
    <w:abstractNumId w:val="4"/>
  </w:num>
  <w:num w:numId="3" w16cid:durableId="756487531">
    <w:abstractNumId w:val="4"/>
  </w:num>
  <w:num w:numId="4" w16cid:durableId="1135559157">
    <w:abstractNumId w:val="4"/>
  </w:num>
  <w:num w:numId="5" w16cid:durableId="230774828">
    <w:abstractNumId w:val="4"/>
  </w:num>
  <w:num w:numId="6" w16cid:durableId="400568982">
    <w:abstractNumId w:val="4"/>
  </w:num>
  <w:num w:numId="7" w16cid:durableId="1014537">
    <w:abstractNumId w:val="4"/>
  </w:num>
  <w:num w:numId="8" w16cid:durableId="445197601">
    <w:abstractNumId w:val="12"/>
  </w:num>
  <w:num w:numId="9" w16cid:durableId="1676420802">
    <w:abstractNumId w:val="6"/>
  </w:num>
  <w:num w:numId="10" w16cid:durableId="2102557157">
    <w:abstractNumId w:val="1"/>
  </w:num>
  <w:num w:numId="11" w16cid:durableId="147213799">
    <w:abstractNumId w:val="14"/>
  </w:num>
  <w:num w:numId="12" w16cid:durableId="1741949462">
    <w:abstractNumId w:val="8"/>
  </w:num>
  <w:num w:numId="13" w16cid:durableId="275067992">
    <w:abstractNumId w:val="10"/>
  </w:num>
  <w:num w:numId="14" w16cid:durableId="224223942">
    <w:abstractNumId w:val="9"/>
  </w:num>
  <w:num w:numId="15" w16cid:durableId="1394886160">
    <w:abstractNumId w:val="2"/>
  </w:num>
  <w:num w:numId="16" w16cid:durableId="573398542">
    <w:abstractNumId w:val="7"/>
  </w:num>
  <w:num w:numId="17" w16cid:durableId="1079788640">
    <w:abstractNumId w:val="0"/>
  </w:num>
  <w:num w:numId="18" w16cid:durableId="524754165">
    <w:abstractNumId w:val="13"/>
  </w:num>
  <w:num w:numId="19" w16cid:durableId="1875460024">
    <w:abstractNumId w:val="3"/>
  </w:num>
  <w:num w:numId="20" w16cid:durableId="556939319">
    <w:abstractNumId w:val="11"/>
  </w:num>
  <w:num w:numId="21" w16cid:durableId="121099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00"/>
    <w:rsid w:val="00035AA8"/>
    <w:rsid w:val="00052732"/>
    <w:rsid w:val="000A1117"/>
    <w:rsid w:val="000A3760"/>
    <w:rsid w:val="000E3942"/>
    <w:rsid w:val="001031DC"/>
    <w:rsid w:val="001B592A"/>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44689F"/>
    <w:rsid w:val="0047730A"/>
    <w:rsid w:val="004A1D63"/>
    <w:rsid w:val="004B23CE"/>
    <w:rsid w:val="004B3B29"/>
    <w:rsid w:val="004D7267"/>
    <w:rsid w:val="00534CE3"/>
    <w:rsid w:val="005A429C"/>
    <w:rsid w:val="005E2400"/>
    <w:rsid w:val="00652524"/>
    <w:rsid w:val="00680F7F"/>
    <w:rsid w:val="006D43BB"/>
    <w:rsid w:val="006D56A3"/>
    <w:rsid w:val="006E431F"/>
    <w:rsid w:val="007250BC"/>
    <w:rsid w:val="00736061"/>
    <w:rsid w:val="00751A02"/>
    <w:rsid w:val="007700EB"/>
    <w:rsid w:val="00785448"/>
    <w:rsid w:val="00790981"/>
    <w:rsid w:val="007B2E1D"/>
    <w:rsid w:val="007E7BFD"/>
    <w:rsid w:val="0082035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BF4A2C"/>
    <w:rsid w:val="00C5584D"/>
    <w:rsid w:val="00C80FDF"/>
    <w:rsid w:val="00C91146"/>
    <w:rsid w:val="00CA419E"/>
    <w:rsid w:val="00CA683A"/>
    <w:rsid w:val="00CB2855"/>
    <w:rsid w:val="00CE164B"/>
    <w:rsid w:val="00CE7C83"/>
    <w:rsid w:val="00D07F8B"/>
    <w:rsid w:val="00D233AA"/>
    <w:rsid w:val="00D23B42"/>
    <w:rsid w:val="00D974CB"/>
    <w:rsid w:val="00E058EB"/>
    <w:rsid w:val="00E17F9C"/>
    <w:rsid w:val="00E362EE"/>
    <w:rsid w:val="00E53800"/>
    <w:rsid w:val="00EA390A"/>
    <w:rsid w:val="00EB761F"/>
    <w:rsid w:val="00F15686"/>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5AB5"/>
  <w15:chartTrackingRefBased/>
  <w15:docId w15:val="{E595FCD1-376C-6341-8D0C-0A5A73F0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FD"/>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semiHidden/>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E53800"/>
    <w:rPr>
      <w:color w:val="467886" w:themeColor="hyperlink"/>
      <w:u w:val="single"/>
    </w:rPr>
  </w:style>
  <w:style w:type="character" w:styleId="UnresolvedMention">
    <w:name w:val="Unresolved Mention"/>
    <w:basedOn w:val="DefaultParagraphFont"/>
    <w:uiPriority w:val="99"/>
    <w:semiHidden/>
    <w:unhideWhenUsed/>
    <w:rsid w:val="00E53800"/>
    <w:rPr>
      <w:color w:val="605E5C"/>
      <w:shd w:val="clear" w:color="auto" w:fill="E1DFDD"/>
    </w:rPr>
  </w:style>
  <w:style w:type="paragraph" w:styleId="NormalWeb">
    <w:name w:val="Normal (Web)"/>
    <w:basedOn w:val="Normal"/>
    <w:uiPriority w:val="99"/>
    <w:semiHidden/>
    <w:unhideWhenUsed/>
    <w:rsid w:val="00E5380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1685">
      <w:bodyDiv w:val="1"/>
      <w:marLeft w:val="0"/>
      <w:marRight w:val="0"/>
      <w:marTop w:val="0"/>
      <w:marBottom w:val="0"/>
      <w:divBdr>
        <w:top w:val="none" w:sz="0" w:space="0" w:color="auto"/>
        <w:left w:val="none" w:sz="0" w:space="0" w:color="auto"/>
        <w:bottom w:val="none" w:sz="0" w:space="0" w:color="auto"/>
        <w:right w:val="none" w:sz="0" w:space="0" w:color="auto"/>
      </w:divBdr>
      <w:divsChild>
        <w:div w:id="164476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445231">
      <w:bodyDiv w:val="1"/>
      <w:marLeft w:val="0"/>
      <w:marRight w:val="0"/>
      <w:marTop w:val="0"/>
      <w:marBottom w:val="0"/>
      <w:divBdr>
        <w:top w:val="none" w:sz="0" w:space="0" w:color="auto"/>
        <w:left w:val="none" w:sz="0" w:space="0" w:color="auto"/>
        <w:bottom w:val="none" w:sz="0" w:space="0" w:color="auto"/>
        <w:right w:val="none" w:sz="0" w:space="0" w:color="auto"/>
      </w:divBdr>
    </w:div>
    <w:div w:id="1492141951">
      <w:bodyDiv w:val="1"/>
      <w:marLeft w:val="0"/>
      <w:marRight w:val="0"/>
      <w:marTop w:val="0"/>
      <w:marBottom w:val="0"/>
      <w:divBdr>
        <w:top w:val="none" w:sz="0" w:space="0" w:color="auto"/>
        <w:left w:val="none" w:sz="0" w:space="0" w:color="auto"/>
        <w:bottom w:val="none" w:sz="0" w:space="0" w:color="auto"/>
        <w:right w:val="none" w:sz="0" w:space="0" w:color="auto"/>
      </w:divBdr>
      <w:divsChild>
        <w:div w:id="1568613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59468">
      <w:bodyDiv w:val="1"/>
      <w:marLeft w:val="0"/>
      <w:marRight w:val="0"/>
      <w:marTop w:val="0"/>
      <w:marBottom w:val="0"/>
      <w:divBdr>
        <w:top w:val="none" w:sz="0" w:space="0" w:color="auto"/>
        <w:left w:val="none" w:sz="0" w:space="0" w:color="auto"/>
        <w:bottom w:val="none" w:sz="0" w:space="0" w:color="auto"/>
        <w:right w:val="none" w:sz="0" w:space="0" w:color="auto"/>
      </w:divBdr>
    </w:div>
    <w:div w:id="1681005351">
      <w:bodyDiv w:val="1"/>
      <w:marLeft w:val="0"/>
      <w:marRight w:val="0"/>
      <w:marTop w:val="0"/>
      <w:marBottom w:val="0"/>
      <w:divBdr>
        <w:top w:val="none" w:sz="0" w:space="0" w:color="auto"/>
        <w:left w:val="none" w:sz="0" w:space="0" w:color="auto"/>
        <w:bottom w:val="none" w:sz="0" w:space="0" w:color="auto"/>
        <w:right w:val="none" w:sz="0" w:space="0" w:color="auto"/>
      </w:divBdr>
    </w:div>
    <w:div w:id="208348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5</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cp:revision>
  <dcterms:created xsi:type="dcterms:W3CDTF">2024-11-13T19:55:00Z</dcterms:created>
  <dcterms:modified xsi:type="dcterms:W3CDTF">2024-11-13T20:03:00Z</dcterms:modified>
</cp:coreProperties>
</file>